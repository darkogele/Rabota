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eastAsiaTheme="majorEastAsia" w:hAnsi="Arial" w:cs="Arial"/>
          <w:b/>
          <w:bCs/>
          <w:caps/>
          <w:kern w:val="32"/>
          <w:sz w:val="20"/>
          <w:szCs w:val="24"/>
          <w:lang w:eastAsia="hr-HR"/>
        </w:rPr>
        <w:id w:val="1813753054"/>
        <w:docPartObj>
          <w:docPartGallery w:val="Cover Pages"/>
          <w:docPartUnique/>
        </w:docPartObj>
      </w:sdtPr>
      <w:sdtEndPr>
        <w:rPr>
          <w:rFonts w:eastAsia="Times New Roman"/>
          <w:caps w:val="0"/>
          <w:sz w:val="32"/>
          <w:szCs w:val="32"/>
        </w:rPr>
      </w:sdtEndPr>
      <w:sdtContent>
        <w:tbl>
          <w:tblPr>
            <w:tblW w:w="5098" w:type="pct"/>
            <w:jc w:val="center"/>
            <w:tblInd w:w="-193" w:type="dxa"/>
            <w:tblLook w:val="04A0" w:firstRow="1" w:lastRow="0" w:firstColumn="1" w:lastColumn="0" w:noHBand="0" w:noVBand="1"/>
          </w:tblPr>
          <w:tblGrid>
            <w:gridCol w:w="10047"/>
          </w:tblGrid>
          <w:tr w:rsidR="005E138F" w:rsidRPr="00273032" w:rsidTr="007C7D62">
            <w:trPr>
              <w:trHeight w:val="2880"/>
              <w:jc w:val="center"/>
            </w:trPr>
            <w:tc>
              <w:tcPr>
                <w:tcW w:w="5000" w:type="pct"/>
              </w:tcPr>
              <w:p w:rsidR="00957D14" w:rsidRPr="00273032" w:rsidRDefault="00957D14" w:rsidP="005E138F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5E138F" w:rsidRPr="00273032" w:rsidRDefault="005E138F" w:rsidP="005E138F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</w:tc>
          </w:tr>
          <w:tr w:rsidR="005E138F" w:rsidRPr="00273032" w:rsidTr="007C7D62">
            <w:trPr>
              <w:trHeight w:val="1440"/>
              <w:jc w:val="center"/>
            </w:trPr>
            <w:sdt>
              <w:sdtPr>
                <w:rPr>
                  <w:rFonts w:ascii="Arial" w:hAnsi="Arial" w:cs="Arial"/>
                  <w:b/>
                  <w:sz w:val="56"/>
                  <w:szCs w:val="56"/>
                </w:rPr>
                <w:alias w:val="Наслов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138F" w:rsidRPr="00273032" w:rsidRDefault="00421EA3" w:rsidP="00421EA3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421EA3">
                      <w:rPr>
                        <w:rFonts w:ascii="Arial" w:hAnsi="Arial" w:cs="Arial"/>
                        <w:b/>
                        <w:sz w:val="56"/>
                        <w:szCs w:val="56"/>
                      </w:rPr>
                      <w:t>Функционална спецификација</w:t>
                    </w:r>
                  </w:p>
                </w:tc>
              </w:sdtContent>
            </w:sdt>
          </w:tr>
          <w:tr w:rsidR="005E138F" w:rsidRPr="00273032" w:rsidTr="007C7D6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32"/>
                  <w:szCs w:val="32"/>
                </w:rPr>
                <w:alias w:val="Поднаслов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138F" w:rsidRPr="00273032" w:rsidRDefault="005E138F" w:rsidP="005E138F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273032">
                      <w:rPr>
                        <w:rFonts w:ascii="Arial" w:eastAsiaTheme="majorEastAsia" w:hAnsi="Arial" w:cs="Arial"/>
                        <w:sz w:val="32"/>
                        <w:szCs w:val="32"/>
                        <w:lang w:val="en-US"/>
                      </w:rPr>
                      <w:t>[</w:t>
                    </w:r>
                    <w:r w:rsidRPr="00273032">
                      <w:rPr>
                        <w:rFonts w:ascii="Arial" w:eastAsiaTheme="majorEastAsia" w:hAnsi="Arial" w:cs="Arial"/>
                        <w:sz w:val="32"/>
                        <w:szCs w:val="32"/>
                      </w:rPr>
                      <w:t>Проектна документација</w:t>
                    </w:r>
                    <w:r w:rsidRPr="00273032">
                      <w:rPr>
                        <w:rFonts w:ascii="Arial" w:eastAsiaTheme="majorEastAsia" w:hAnsi="Arial" w:cs="Arial"/>
                        <w:sz w:val="32"/>
                        <w:szCs w:val="32"/>
                        <w:lang w:val="en-US"/>
                      </w:rPr>
                      <w:t>]</w:t>
                    </w:r>
                  </w:p>
                </w:tc>
              </w:sdtContent>
            </w:sdt>
          </w:tr>
          <w:tr w:rsidR="005E138F" w:rsidRPr="00273032" w:rsidTr="007C7D6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pPr w:leftFromText="180" w:rightFromText="180" w:horzAnchor="margin" w:tblpX="-289" w:tblpY="652"/>
                  <w:tblOverlap w:val="never"/>
                  <w:tblW w:w="991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2694"/>
                  <w:gridCol w:w="7224"/>
                </w:tblGrid>
                <w:tr w:rsidR="007C7D62" w:rsidRPr="007C7D62" w:rsidTr="00960734">
                  <w:tc>
                    <w:tcPr>
                      <w:tcW w:w="2694" w:type="dxa"/>
                    </w:tcPr>
                    <w:p w:rsidR="007C7D62" w:rsidRPr="007C7D62" w:rsidRDefault="007C7D62" w:rsidP="007C7D62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7C7D62">
                        <w:rPr>
                          <w:rFonts w:ascii="Arial" w:hAnsi="Arial" w:cs="Arial"/>
                          <w:b/>
                        </w:rPr>
                        <w:t>Назив на веб сервис:</w:t>
                      </w:r>
                    </w:p>
                  </w:tc>
                  <w:tc>
                    <w:tcPr>
                      <w:tcW w:w="7224" w:type="dxa"/>
                    </w:tcPr>
                    <w:p w:rsidR="007C7D62" w:rsidRPr="00A8669E" w:rsidRDefault="00A8669E" w:rsidP="00421EA3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A8669E">
                        <w:rPr>
                          <w:rFonts w:ascii="Arial" w:hAnsi="Arial" w:cs="Arial"/>
                        </w:rPr>
                        <w:t>Листа</w:t>
                      </w:r>
                      <w:r>
                        <w:t xml:space="preserve"> </w:t>
                      </w:r>
                      <w:r w:rsidRPr="00A8669E">
                        <w:rPr>
                          <w:rFonts w:ascii="Arial" w:hAnsi="Arial" w:cs="Arial"/>
                        </w:rPr>
                        <w:t>на субјекти од посебен интерес</w:t>
                      </w:r>
                    </w:p>
                  </w:tc>
                </w:tr>
                <w:tr w:rsidR="007C7D62" w:rsidRPr="007C7D62" w:rsidTr="00960734">
                  <w:tc>
                    <w:tcPr>
                      <w:tcW w:w="2694" w:type="dxa"/>
                    </w:tcPr>
                    <w:p w:rsidR="007C7D62" w:rsidRPr="007C7D62" w:rsidRDefault="007C7D62" w:rsidP="007C7D62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7C7D62">
                        <w:rPr>
                          <w:rFonts w:ascii="Arial" w:hAnsi="Arial" w:cs="Arial"/>
                          <w:b/>
                        </w:rPr>
                        <w:t>Институција:</w:t>
                      </w:r>
                    </w:p>
                  </w:tc>
                  <w:tc>
                    <w:tcPr>
                      <w:tcW w:w="7224" w:type="dxa"/>
                    </w:tcPr>
                    <w:p w:rsidR="007C7D62" w:rsidRPr="007C7D62" w:rsidRDefault="008439BE" w:rsidP="00421EA3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Централен р</w:t>
                      </w:r>
                      <w:r w:rsidR="00736D1A">
                        <w:rPr>
                          <w:rFonts w:ascii="Arial" w:hAnsi="Arial" w:cs="Arial"/>
                        </w:rPr>
                        <w:t>егистар на РМ (ЦР</w:t>
                      </w:r>
                      <w:r w:rsidRPr="008439BE">
                        <w:rPr>
                          <w:rFonts w:ascii="Arial" w:hAnsi="Arial" w:cs="Arial"/>
                        </w:rPr>
                        <w:t>М)</w:t>
                      </w:r>
                    </w:p>
                  </w:tc>
                </w:tr>
                <w:tr w:rsidR="00960734" w:rsidRPr="007C7D62" w:rsidTr="00960734">
                  <w:tc>
                    <w:tcPr>
                      <w:tcW w:w="2694" w:type="dxa"/>
                    </w:tcPr>
                    <w:p w:rsidR="00960734" w:rsidRPr="007C7D62" w:rsidRDefault="00960734" w:rsidP="00960734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Постоечки/Нов:</w:t>
                      </w:r>
                    </w:p>
                  </w:tc>
                  <w:tc>
                    <w:tcPr>
                      <w:tcW w:w="7224" w:type="dxa"/>
                    </w:tcPr>
                    <w:p w:rsidR="00960734" w:rsidRPr="007C7D62" w:rsidRDefault="00960734" w:rsidP="00960734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Нов веб сервис</w:t>
                      </w:r>
                    </w:p>
                  </w:tc>
                </w:tr>
              </w:tbl>
              <w:p w:rsidR="005E138F" w:rsidRPr="00273032" w:rsidRDefault="005E138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5E138F" w:rsidRPr="00273032" w:rsidTr="007C7D6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138F" w:rsidRPr="00273032" w:rsidRDefault="005E138F" w:rsidP="00957D14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5E138F" w:rsidRPr="00273032" w:rsidTr="007C7D62">
            <w:trPr>
              <w:trHeight w:val="161"/>
              <w:jc w:val="center"/>
            </w:trPr>
            <w:tc>
              <w:tcPr>
                <w:tcW w:w="5000" w:type="pct"/>
                <w:vAlign w:val="center"/>
              </w:tcPr>
              <w:p w:rsidR="005E138F" w:rsidRPr="00273032" w:rsidRDefault="005E138F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tbl>
          <w:tblPr>
            <w:tblStyle w:val="TableGrid"/>
            <w:tblpPr w:leftFromText="180" w:rightFromText="180" w:vertAnchor="text" w:horzAnchor="margin" w:tblpY="-6588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77"/>
            <w:gridCol w:w="1701"/>
            <w:gridCol w:w="3850"/>
          </w:tblGrid>
          <w:tr w:rsidR="00957D14" w:rsidRPr="00273032" w:rsidTr="00957D14">
            <w:tc>
              <w:tcPr>
                <w:tcW w:w="4077" w:type="dxa"/>
              </w:tcPr>
              <w:p w:rsidR="00957D14" w:rsidRPr="00273032" w:rsidRDefault="00957D14" w:rsidP="00957D14">
                <w:pPr>
                  <w:pStyle w:val="NoSpacing"/>
                  <w:spacing w:line="276" w:lineRule="auto"/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</w:rPr>
                </w:pPr>
                <w:r w:rsidRPr="00273032">
                  <w:rPr>
                    <w:rFonts w:ascii="Arial" w:hAnsi="Arial" w:cs="Arial"/>
                    <w:noProof/>
                    <w:sz w:val="20"/>
                    <w:szCs w:val="20"/>
                    <w:lang w:val="en-US" w:eastAsia="en-US"/>
                  </w:rPr>
                  <w:drawing>
                    <wp:inline distT="0" distB="0" distL="0" distR="0" wp14:anchorId="2BC5D383" wp14:editId="5F500A27">
                      <wp:extent cx="2057400" cy="574675"/>
                      <wp:effectExtent l="0" t="0" r="0" b="0"/>
                      <wp:docPr id="3" name="Picture 6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574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57D14" w:rsidRPr="00273032" w:rsidRDefault="00957D14" w:rsidP="00957D14">
                <w:pPr>
                  <w:tabs>
                    <w:tab w:val="left" w:pos="2812"/>
                  </w:tabs>
                  <w:jc w:val="center"/>
                  <w:rPr>
                    <w:rFonts w:ascii="Arial" w:eastAsiaTheme="majorEastAsia" w:hAnsi="Arial" w:cs="Arial"/>
                    <w:b/>
                    <w:szCs w:val="20"/>
                    <w:lang w:eastAsia="mk-MK"/>
                  </w:rPr>
                </w:pPr>
                <w:r w:rsidRPr="00273032">
                  <w:rPr>
                    <w:rFonts w:ascii="Arial" w:eastAsiaTheme="majorEastAsia" w:hAnsi="Arial" w:cs="Arial"/>
                    <w:b/>
                    <w:szCs w:val="20"/>
                    <w:lang w:eastAsia="mk-MK"/>
                  </w:rPr>
                  <w:t>КИНГ ИЦТ Конзорциум</w:t>
                </w:r>
              </w:p>
            </w:tc>
            <w:tc>
              <w:tcPr>
                <w:tcW w:w="1701" w:type="dxa"/>
              </w:tcPr>
              <w:p w:rsidR="00957D14" w:rsidRPr="00273032" w:rsidRDefault="00957D14" w:rsidP="00957D14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</w:rPr>
                </w:pPr>
              </w:p>
            </w:tc>
            <w:tc>
              <w:tcPr>
                <w:tcW w:w="3850" w:type="dxa"/>
              </w:tcPr>
              <w:p w:rsidR="00957D14" w:rsidRPr="00273032" w:rsidRDefault="00957D14" w:rsidP="00957D14">
                <w:pPr>
                  <w:pStyle w:val="NoSpacing"/>
                  <w:tabs>
                    <w:tab w:val="left" w:pos="1318"/>
                    <w:tab w:val="center" w:pos="1435"/>
                  </w:tabs>
                  <w:spacing w:line="360" w:lineRule="auto"/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  <w:lang w:val="en-US"/>
                  </w:rPr>
                </w:pPr>
                <w:r w:rsidRPr="00273032">
                  <w:rPr>
                    <w:rFonts w:ascii="Arial" w:hAnsi="Arial" w:cs="Arial"/>
                    <w:noProof/>
                    <w:sz w:val="20"/>
                    <w:szCs w:val="20"/>
                    <w:lang w:val="en-US" w:eastAsia="en-US"/>
                  </w:rPr>
                  <w:drawing>
                    <wp:inline distT="0" distB="0" distL="0" distR="0" wp14:anchorId="1CA25189" wp14:editId="1A1EC6AB">
                      <wp:extent cx="424180" cy="464820"/>
                      <wp:effectExtent l="0" t="0" r="0" b="0"/>
                      <wp:docPr id="6" name="Picture 6" descr="Description: Grbot-na-RM_new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Description: Grbot-na-RM_new"/>
                              <pic:cNvPicPr/>
                            </pic:nvPicPr>
                            <pic:blipFill>
                              <a:blip r:embed="rId15" cstate="print">
                                <a:lum bright="-100000" contrast="-10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4180" cy="464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57D14" w:rsidRPr="00273032" w:rsidRDefault="00957D14" w:rsidP="00957D14">
                <w:pPr>
                  <w:pStyle w:val="NoSpacing"/>
                  <w:tabs>
                    <w:tab w:val="left" w:pos="1318"/>
                    <w:tab w:val="center" w:pos="1435"/>
                  </w:tabs>
                  <w:spacing w:line="276" w:lineRule="auto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273032">
                  <w:rPr>
                    <w:rFonts w:ascii="Arial" w:hAnsi="Arial" w:cs="Arial"/>
                    <w:bCs/>
                    <w:sz w:val="20"/>
                    <w:szCs w:val="20"/>
                  </w:rPr>
                  <w:t>Република Македонија</w:t>
                </w:r>
              </w:p>
              <w:p w:rsidR="00957D14" w:rsidRPr="00273032" w:rsidRDefault="00957D14" w:rsidP="00957D14">
                <w:pPr>
                  <w:pStyle w:val="NoSpacing"/>
                  <w:tabs>
                    <w:tab w:val="left" w:pos="1318"/>
                    <w:tab w:val="center" w:pos="1435"/>
                  </w:tabs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</w:rPr>
                </w:pPr>
                <w:r w:rsidRPr="00273032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Министерство за информатичко општество и администрација</w:t>
                </w:r>
              </w:p>
            </w:tc>
          </w:tr>
        </w:tbl>
        <w:p w:rsidR="005E138F" w:rsidRPr="00273032" w:rsidRDefault="005E138F">
          <w:pPr>
            <w:rPr>
              <w:rFonts w:ascii="Arial" w:hAnsi="Arial" w:cs="Arial"/>
            </w:rPr>
          </w:pPr>
        </w:p>
        <w:p w:rsidR="005E138F" w:rsidRPr="00273032" w:rsidRDefault="005E138F">
          <w:pPr>
            <w:rPr>
              <w:rFonts w:ascii="Arial" w:hAnsi="Arial" w:cs="Arial"/>
            </w:rPr>
          </w:pPr>
        </w:p>
        <w:p w:rsidR="005E138F" w:rsidRPr="00273032" w:rsidRDefault="005E138F">
          <w:pPr>
            <w:rPr>
              <w:rFonts w:ascii="Arial" w:hAnsi="Arial" w:cs="Arial"/>
            </w:rPr>
          </w:pPr>
        </w:p>
        <w:tbl>
          <w:tblPr>
            <w:tblStyle w:val="TableGrid"/>
            <w:tblpPr w:leftFromText="180" w:rightFromText="180" w:vertAnchor="text" w:horzAnchor="margin" w:tblpY="4377"/>
            <w:tblOverlap w:val="never"/>
            <w:tblW w:w="89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969"/>
          </w:tblGrid>
          <w:tr w:rsidR="007C7D62" w:rsidRPr="00273032" w:rsidTr="007C7D62">
            <w:trPr>
              <w:trHeight w:val="146"/>
            </w:trPr>
            <w:tc>
              <w:tcPr>
                <w:tcW w:w="8969" w:type="dxa"/>
              </w:tcPr>
              <w:p w:rsidR="007C7D62" w:rsidRPr="00273032" w:rsidRDefault="007C7D62" w:rsidP="007C7D62">
                <w:pPr>
                  <w:spacing w:after="0"/>
                  <w:jc w:val="left"/>
                  <w:rPr>
                    <w:rFonts w:ascii="Arial" w:hAnsi="Arial" w:cs="Arial"/>
                    <w:szCs w:val="20"/>
                  </w:rPr>
                </w:pPr>
                <w:r w:rsidRPr="00273032">
                  <w:rPr>
                    <w:rFonts w:ascii="Arial" w:hAnsi="Arial" w:cs="Arial"/>
                    <w:b/>
                    <w:szCs w:val="20"/>
                  </w:rPr>
                  <w:t>Цел на документот</w:t>
                </w:r>
                <w:r w:rsidRPr="00273032">
                  <w:rPr>
                    <w:rFonts w:ascii="Arial" w:hAnsi="Arial" w:cs="Arial"/>
                    <w:szCs w:val="20"/>
                  </w:rPr>
                  <w:t xml:space="preserve">: во овој документ е опишана </w:t>
                </w:r>
                <w:r>
                  <w:rPr>
                    <w:rFonts w:ascii="Arial" w:hAnsi="Arial" w:cs="Arial"/>
                    <w:szCs w:val="20"/>
                  </w:rPr>
                  <w:t>функционалната спецификација на наведениот веб сервис</w:t>
                </w:r>
              </w:p>
            </w:tc>
          </w:tr>
        </w:tbl>
        <w:p w:rsidR="00421EA3" w:rsidRDefault="00421EA3">
          <w:pPr>
            <w:spacing w:after="0"/>
            <w:jc w:val="left"/>
            <w:rPr>
              <w:rFonts w:ascii="Arial" w:hAnsi="Arial" w:cs="Arial"/>
              <w:b/>
              <w:bCs/>
              <w:kern w:val="32"/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:rsidR="005E138F" w:rsidRPr="00421EA3" w:rsidRDefault="00A462F1" w:rsidP="00D77343">
          <w:pPr>
            <w:pStyle w:val="Heading1"/>
            <w:rPr>
              <w:sz w:val="22"/>
              <w:szCs w:val="22"/>
            </w:rPr>
          </w:pPr>
          <w:bookmarkStart w:id="1" w:name="_Toc439010183"/>
          <w:r w:rsidRPr="00273032">
            <w:lastRenderedPageBreak/>
            <w:t>Основни информации за проектот</w:t>
          </w:r>
        </w:p>
      </w:sdtContent>
    </w:sdt>
    <w:bookmarkEnd w:id="1" w:displacedByCustomXml="prev"/>
    <w:p w:rsidR="005E138F" w:rsidRPr="00273032" w:rsidRDefault="005E138F">
      <w:pPr>
        <w:rPr>
          <w:rFonts w:ascii="Arial" w:hAnsi="Arial" w:cs="Arial"/>
        </w:rPr>
      </w:pPr>
    </w:p>
    <w:p w:rsidR="00273032" w:rsidRDefault="00273032">
      <w:pPr>
        <w:rPr>
          <w:rFonts w:ascii="Arial" w:hAnsi="Arial" w:cs="Arial"/>
        </w:rPr>
      </w:pPr>
    </w:p>
    <w:p w:rsidR="00BF0841" w:rsidRPr="00273032" w:rsidRDefault="00BF0841">
      <w:pPr>
        <w:rPr>
          <w:rFonts w:ascii="Arial" w:hAnsi="Arial" w:cs="Arial"/>
        </w:rPr>
      </w:pPr>
    </w:p>
    <w:tbl>
      <w:tblPr>
        <w:tblStyle w:val="TableGrid"/>
        <w:tblW w:w="985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7370"/>
      </w:tblGrid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Договорен орган: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Министерство за информатичко општество и администрација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Адреса: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Бул.  Св. Кирил и Методиј  бр.54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 xml:space="preserve">1000 Скопје,  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Република Македонија</w:t>
            </w: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Економски оператор:</w:t>
            </w: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КИНГ ИЦТ Конзорциум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Носител: КИНГ ИЦТ дооел Скопје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Член: КИНГ ИЦТ доо Загреб</w:t>
            </w: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Адреса:</w:t>
            </w: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Ул. Јадранска магистрала бр. 12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 xml:space="preserve">1000 Скопје,  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Република Македонија</w:t>
            </w: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Проект: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421EA3" w:rsidRPr="00421EA3" w:rsidRDefault="00A462F1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  <w:r w:rsidRPr="00273032">
              <w:rPr>
                <w:rFonts w:ascii="Arial" w:hAnsi="Arial" w:cs="Arial"/>
                <w:szCs w:val="20"/>
              </w:rPr>
              <w:t>Модернизација, проширување и адаптирање на системот за Интероперабилност</w:t>
            </w:r>
          </w:p>
        </w:tc>
      </w:tr>
      <w:tr w:rsidR="006920A8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6920A8" w:rsidRPr="00273032" w:rsidRDefault="006920A8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  <w:shd w:val="clear" w:color="auto" w:fill="F2F2F2" w:themeFill="background1" w:themeFillShade="F2"/>
          </w:tcPr>
          <w:p w:rsidR="006920A8" w:rsidRPr="00273032" w:rsidRDefault="006920A8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A462F1" w:rsidRPr="00273032" w:rsidTr="00421EA3">
        <w:tc>
          <w:tcPr>
            <w:tcW w:w="2484" w:type="dxa"/>
            <w:shd w:val="clear" w:color="auto" w:fill="auto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Тип на документ:</w:t>
            </w:r>
          </w:p>
        </w:tc>
        <w:tc>
          <w:tcPr>
            <w:tcW w:w="7370" w:type="dxa"/>
            <w:shd w:val="clear" w:color="auto" w:fill="auto"/>
          </w:tcPr>
          <w:p w:rsidR="00A462F1" w:rsidRDefault="00A462F1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  <w:r w:rsidRPr="00273032">
              <w:rPr>
                <w:rFonts w:ascii="Arial" w:hAnsi="Arial" w:cs="Arial"/>
                <w:szCs w:val="20"/>
              </w:rPr>
              <w:t>Проектна документација</w:t>
            </w:r>
          </w:p>
          <w:p w:rsidR="00421EA3" w:rsidRPr="00273032" w:rsidRDefault="00421EA3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Назив на документ: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421EA3" w:rsidP="00421EA3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Функционална спецификација на веб сервис</w:t>
            </w: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273032" w:rsidRPr="00273032" w:rsidTr="00421EA3">
        <w:tc>
          <w:tcPr>
            <w:tcW w:w="2484" w:type="dxa"/>
            <w:shd w:val="clear" w:color="auto" w:fill="auto"/>
          </w:tcPr>
          <w:p w:rsidR="00273032" w:rsidRPr="00273032" w:rsidRDefault="00273032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Датум:</w:t>
            </w:r>
          </w:p>
        </w:tc>
        <w:tc>
          <w:tcPr>
            <w:tcW w:w="7370" w:type="dxa"/>
            <w:shd w:val="clear" w:color="auto" w:fill="auto"/>
          </w:tcPr>
          <w:p w:rsidR="00273032" w:rsidRPr="00A8669E" w:rsidRDefault="00A8669E" w:rsidP="00A8669E">
            <w:pPr>
              <w:spacing w:after="0"/>
              <w:jc w:val="left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16</w:t>
            </w:r>
            <w:r w:rsidR="00421EA3">
              <w:rPr>
                <w:rFonts w:ascii="Arial" w:hAnsi="Arial" w:cs="Arial"/>
                <w:szCs w:val="20"/>
              </w:rPr>
              <w:t>.12</w:t>
            </w:r>
            <w:r w:rsidR="00273032" w:rsidRPr="00273032">
              <w:rPr>
                <w:rFonts w:ascii="Arial" w:hAnsi="Arial" w:cs="Arial"/>
                <w:szCs w:val="20"/>
              </w:rPr>
              <w:t>.201</w:t>
            </w:r>
            <w:r>
              <w:rPr>
                <w:rFonts w:ascii="Arial" w:hAnsi="Arial" w:cs="Arial"/>
                <w:szCs w:val="20"/>
                <w:lang w:val="en-US"/>
              </w:rPr>
              <w:t>6</w:t>
            </w:r>
          </w:p>
        </w:tc>
      </w:tr>
    </w:tbl>
    <w:p w:rsidR="00A462F1" w:rsidRPr="00273032" w:rsidRDefault="00A462F1">
      <w:pPr>
        <w:rPr>
          <w:rFonts w:ascii="Arial" w:hAnsi="Arial" w:cs="Arial"/>
        </w:rPr>
      </w:pPr>
    </w:p>
    <w:p w:rsidR="00A462F1" w:rsidRDefault="00A462F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Pr="00273032" w:rsidRDefault="00BF0841">
      <w:pPr>
        <w:rPr>
          <w:rFonts w:ascii="Arial" w:hAnsi="Arial" w:cs="Arial"/>
        </w:rPr>
      </w:pPr>
    </w:p>
    <w:p w:rsidR="00A462F1" w:rsidRDefault="00A462F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EF485B" w:rsidRPr="00273032" w:rsidRDefault="00EF485B" w:rsidP="00980BBE">
      <w:pPr>
        <w:spacing w:after="0"/>
        <w:rPr>
          <w:rFonts w:ascii="Arial" w:hAnsi="Arial" w:cs="Arial"/>
          <w:color w:val="000000"/>
          <w:sz w:val="22"/>
          <w:szCs w:val="22"/>
          <w:lang w:eastAsia="mk-MK"/>
        </w:rPr>
      </w:pPr>
    </w:p>
    <w:p w:rsidR="00BF0841" w:rsidRPr="00BF0841" w:rsidRDefault="00BF0841" w:rsidP="00BF0841"/>
    <w:p w:rsidR="00BF0841" w:rsidRDefault="00BF0841">
      <w:pPr>
        <w:spacing w:after="0"/>
        <w:jc w:val="left"/>
        <w:rPr>
          <w:rFonts w:ascii="Arial" w:eastAsiaTheme="majorEastAsia" w:hAnsi="Arial" w:cs="Arial"/>
          <w:bCs/>
          <w:color w:val="365F91" w:themeColor="accent1" w:themeShade="BF"/>
          <w:sz w:val="28"/>
          <w:szCs w:val="22"/>
          <w:lang w:val="en-US" w:eastAsia="ja-JP"/>
        </w:rPr>
      </w:pPr>
      <w:r>
        <w:rPr>
          <w:rFonts w:ascii="Arial" w:hAnsi="Arial" w:cs="Arial"/>
          <w:b/>
          <w:szCs w:val="22"/>
        </w:rPr>
        <w:br w:type="page"/>
      </w:r>
    </w:p>
    <w:bookmarkStart w:id="2" w:name="_Toc439010184" w:displacedByCustomXml="next"/>
    <w:sdt>
      <w:sdtPr>
        <w:rPr>
          <w:rFonts w:ascii="Verdana" w:hAnsi="Verdana" w:cs="Times New Roman"/>
          <w:b w:val="0"/>
          <w:bCs w:val="0"/>
          <w:kern w:val="0"/>
          <w:sz w:val="20"/>
          <w:szCs w:val="24"/>
        </w:rPr>
        <w:id w:val="-400671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3032" w:rsidRPr="004239F8" w:rsidRDefault="00273032" w:rsidP="00942743">
          <w:pPr>
            <w:pStyle w:val="Heading1"/>
          </w:pPr>
          <w:r w:rsidRPr="004239F8">
            <w:t>Содржина</w:t>
          </w:r>
          <w:bookmarkEnd w:id="2"/>
        </w:p>
        <w:p w:rsidR="00273032" w:rsidRPr="004239F8" w:rsidRDefault="00273032" w:rsidP="00273032">
          <w:pPr>
            <w:rPr>
              <w:rFonts w:ascii="Arial" w:hAnsi="Arial" w:cs="Arial"/>
              <w:lang w:eastAsia="ja-JP"/>
            </w:rPr>
          </w:pPr>
        </w:p>
        <w:p w:rsidR="004239F8" w:rsidRPr="004239F8" w:rsidRDefault="00273032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r w:rsidRPr="004239F8">
            <w:rPr>
              <w:rFonts w:ascii="Arial" w:hAnsi="Arial" w:cs="Arial"/>
            </w:rPr>
            <w:fldChar w:fldCharType="begin"/>
          </w:r>
          <w:r w:rsidRPr="004239F8">
            <w:rPr>
              <w:rFonts w:ascii="Arial" w:hAnsi="Arial" w:cs="Arial"/>
            </w:rPr>
            <w:instrText xml:space="preserve"> TOC \o "1-3" \h \z \u </w:instrText>
          </w:r>
          <w:r w:rsidRPr="004239F8">
            <w:rPr>
              <w:rFonts w:ascii="Arial" w:hAnsi="Arial" w:cs="Arial"/>
            </w:rPr>
            <w:fldChar w:fldCharType="separate"/>
          </w:r>
          <w:hyperlink w:anchor="_Toc439010183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Основни информации за проектот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_Toc439010183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2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4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Содржина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_Toc439010184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3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5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Вовед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_Toc439010185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4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6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Основни информации за веб сервисот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_Toc439010186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5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7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Технички информации за веб сервисот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_Toc439010187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5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8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Спецификација на влезни и излезни големини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_Toc439010188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6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9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Структура на влезна порака / линк до XML шема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_Toc439010189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7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90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Структура на излезна порака / линк до XML шема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_Toc439010190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7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91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Структура на порака за грешка / линк до XML шема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_Toc439010191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12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FC3C85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92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WSDL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_Toc439010192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13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73032" w:rsidRPr="00273032" w:rsidRDefault="00273032" w:rsidP="00273032">
          <w:pPr>
            <w:rPr>
              <w:rFonts w:ascii="Arial" w:hAnsi="Arial" w:cs="Arial"/>
              <w:b/>
              <w:bCs/>
              <w:noProof/>
            </w:rPr>
          </w:pPr>
          <w:r w:rsidRPr="004239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73032" w:rsidRPr="00273032" w:rsidRDefault="00273032">
      <w:pPr>
        <w:spacing w:after="0"/>
        <w:jc w:val="left"/>
        <w:rPr>
          <w:rFonts w:ascii="Arial" w:hAnsi="Arial" w:cs="Arial"/>
        </w:rPr>
      </w:pPr>
      <w:r w:rsidRPr="00273032">
        <w:rPr>
          <w:rFonts w:ascii="Arial" w:hAnsi="Arial" w:cs="Arial"/>
        </w:rPr>
        <w:br w:type="page"/>
      </w:r>
    </w:p>
    <w:p w:rsidR="00AF1D9B" w:rsidRPr="00273032" w:rsidRDefault="00AF1D9B" w:rsidP="00D77343">
      <w:pPr>
        <w:pStyle w:val="Heading1"/>
        <w:rPr>
          <w:sz w:val="20"/>
          <w:szCs w:val="24"/>
        </w:rPr>
      </w:pPr>
      <w:bookmarkStart w:id="3" w:name="_Toc439010185"/>
      <w:r w:rsidRPr="00273032">
        <w:lastRenderedPageBreak/>
        <w:t>Вовед</w:t>
      </w:r>
      <w:bookmarkEnd w:id="3"/>
    </w:p>
    <w:p w:rsidR="00AF1D9B" w:rsidRPr="00273032" w:rsidRDefault="00AF1D9B" w:rsidP="00725C39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725C39" w:rsidRDefault="00942743" w:rsidP="007C7D62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Во продолжение на документот е дадена деталната</w:t>
      </w:r>
      <w:r w:rsidR="00762170">
        <w:rPr>
          <w:rFonts w:ascii="Arial" w:hAnsi="Arial" w:cs="Arial"/>
          <w:sz w:val="22"/>
          <w:szCs w:val="22"/>
        </w:rPr>
        <w:t xml:space="preserve"> </w:t>
      </w:r>
      <w:r w:rsidR="007C7D62">
        <w:rPr>
          <w:rFonts w:ascii="Arial" w:hAnsi="Arial" w:cs="Arial"/>
          <w:sz w:val="22"/>
          <w:szCs w:val="22"/>
        </w:rPr>
        <w:t>ф</w:t>
      </w:r>
      <w:r>
        <w:rPr>
          <w:rFonts w:ascii="Arial" w:hAnsi="Arial" w:cs="Arial"/>
          <w:sz w:val="22"/>
          <w:szCs w:val="22"/>
        </w:rPr>
        <w:t>ункционална</w:t>
      </w:r>
      <w:r w:rsidR="007C7D62">
        <w:rPr>
          <w:rFonts w:ascii="Arial" w:hAnsi="Arial" w:cs="Arial"/>
          <w:sz w:val="22"/>
          <w:szCs w:val="22"/>
        </w:rPr>
        <w:t xml:space="preserve"> спецификација на </w:t>
      </w:r>
      <w:r>
        <w:rPr>
          <w:rFonts w:ascii="Arial" w:hAnsi="Arial" w:cs="Arial"/>
          <w:sz w:val="22"/>
          <w:szCs w:val="22"/>
        </w:rPr>
        <w:t>дадениот веб сервис, која во основа ги опишува:</w:t>
      </w:r>
    </w:p>
    <w:p w:rsidR="00942743" w:rsidRDefault="00942743" w:rsidP="007C7D62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942743" w:rsidRPr="00942743" w:rsidRDefault="00942743" w:rsidP="00942743">
      <w:pPr>
        <w:pStyle w:val="ListParagraph"/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 w:rsidRPr="00942743">
        <w:rPr>
          <w:rFonts w:ascii="Arial" w:hAnsi="Arial" w:cs="Arial"/>
          <w:sz w:val="22"/>
          <w:szCs w:val="22"/>
        </w:rPr>
        <w:t>Осно</w:t>
      </w:r>
      <w:r>
        <w:rPr>
          <w:rFonts w:ascii="Arial" w:hAnsi="Arial" w:cs="Arial"/>
          <w:sz w:val="22"/>
          <w:szCs w:val="22"/>
        </w:rPr>
        <w:t>вни</w:t>
      </w:r>
      <w:r>
        <w:rPr>
          <w:rFonts w:ascii="Arial" w:hAnsi="Arial" w:cs="Arial"/>
          <w:sz w:val="22"/>
          <w:szCs w:val="22"/>
          <w:lang w:val="mk-MK"/>
        </w:rPr>
        <w:t>те</w:t>
      </w:r>
      <w:r>
        <w:rPr>
          <w:rFonts w:ascii="Arial" w:hAnsi="Arial" w:cs="Arial"/>
          <w:sz w:val="22"/>
          <w:szCs w:val="22"/>
        </w:rPr>
        <w:t xml:space="preserve"> информации за веб сервисо</w:t>
      </w:r>
      <w:r>
        <w:rPr>
          <w:rFonts w:ascii="Arial" w:hAnsi="Arial" w:cs="Arial"/>
          <w:sz w:val="22"/>
          <w:szCs w:val="22"/>
          <w:lang w:val="mk-MK"/>
        </w:rPr>
        <w:t>т</w:t>
      </w:r>
    </w:p>
    <w:p w:rsidR="00942743" w:rsidRPr="00942743" w:rsidRDefault="00942743" w:rsidP="00942743">
      <w:pPr>
        <w:pStyle w:val="ListParagraph"/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 w:rsidRPr="00942743">
        <w:rPr>
          <w:rFonts w:ascii="Arial" w:hAnsi="Arial" w:cs="Arial"/>
          <w:sz w:val="22"/>
          <w:szCs w:val="22"/>
        </w:rPr>
        <w:t>Технички</w:t>
      </w:r>
      <w:r>
        <w:rPr>
          <w:rFonts w:ascii="Arial" w:hAnsi="Arial" w:cs="Arial"/>
          <w:sz w:val="22"/>
          <w:szCs w:val="22"/>
          <w:lang w:val="mk-MK"/>
        </w:rPr>
        <w:t>те</w:t>
      </w:r>
      <w:r>
        <w:rPr>
          <w:rFonts w:ascii="Arial" w:hAnsi="Arial" w:cs="Arial"/>
          <w:sz w:val="22"/>
          <w:szCs w:val="22"/>
        </w:rPr>
        <w:t xml:space="preserve"> информации за веб сервисо</w:t>
      </w:r>
      <w:r>
        <w:rPr>
          <w:rFonts w:ascii="Arial" w:hAnsi="Arial" w:cs="Arial"/>
          <w:sz w:val="22"/>
          <w:szCs w:val="22"/>
          <w:lang w:val="mk-MK"/>
        </w:rPr>
        <w:t>т</w:t>
      </w:r>
    </w:p>
    <w:p w:rsidR="00942743" w:rsidRPr="00942743" w:rsidRDefault="00942743" w:rsidP="00942743">
      <w:pPr>
        <w:pStyle w:val="ListParagraph"/>
        <w:numPr>
          <w:ilvl w:val="1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mk-MK"/>
        </w:rPr>
        <w:t>Влезни параметри</w:t>
      </w:r>
    </w:p>
    <w:p w:rsidR="00942743" w:rsidRPr="00942743" w:rsidRDefault="00942743" w:rsidP="00942743">
      <w:pPr>
        <w:pStyle w:val="ListParagraph"/>
        <w:numPr>
          <w:ilvl w:val="1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mk-MK"/>
        </w:rPr>
        <w:t>Излезни податоци</w:t>
      </w:r>
    </w:p>
    <w:p w:rsidR="00942743" w:rsidRPr="00A8669E" w:rsidRDefault="00942743" w:rsidP="00A8669E">
      <w:pPr>
        <w:pStyle w:val="ListParagraph"/>
        <w:numPr>
          <w:ilvl w:val="1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mk-MK"/>
        </w:rPr>
        <w:t xml:space="preserve">Опис на </w:t>
      </w:r>
      <w:r>
        <w:rPr>
          <w:rFonts w:ascii="Arial" w:hAnsi="Arial" w:cs="Arial"/>
          <w:sz w:val="22"/>
          <w:szCs w:val="22"/>
        </w:rPr>
        <w:t>WSDL</w:t>
      </w:r>
    </w:p>
    <w:p w:rsidR="00725C39" w:rsidRPr="00273032" w:rsidRDefault="00725C39" w:rsidP="00725C39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725C39" w:rsidRPr="00273032" w:rsidRDefault="00725C39" w:rsidP="00725C39">
      <w:pPr>
        <w:spacing w:after="0"/>
        <w:jc w:val="left"/>
        <w:rPr>
          <w:rFonts w:ascii="Arial" w:hAnsi="Arial" w:cs="Arial"/>
          <w:b/>
          <w:sz w:val="22"/>
          <w:szCs w:val="22"/>
        </w:rPr>
      </w:pPr>
      <w:r w:rsidRPr="00273032">
        <w:rPr>
          <w:rFonts w:ascii="Arial" w:hAnsi="Arial" w:cs="Arial"/>
          <w:b/>
          <w:sz w:val="22"/>
          <w:szCs w:val="22"/>
        </w:rPr>
        <w:br w:type="page"/>
      </w:r>
    </w:p>
    <w:p w:rsidR="000F16CA" w:rsidRDefault="000F16CA" w:rsidP="00D77343">
      <w:pPr>
        <w:pStyle w:val="Heading1"/>
        <w:rPr>
          <w:lang w:val="en-US"/>
        </w:rPr>
      </w:pPr>
      <w:bookmarkStart w:id="4" w:name="_Toc439010186"/>
      <w:r w:rsidRPr="000F16CA">
        <w:lastRenderedPageBreak/>
        <w:t>Основни информации за веб сервисот</w:t>
      </w:r>
      <w:bookmarkEnd w:id="4"/>
    </w:p>
    <w:p w:rsidR="000F16CA" w:rsidRPr="000F16CA" w:rsidRDefault="000F16CA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Назив на сервисот</w:t>
      </w:r>
      <w:r w:rsidR="000F16CA" w:rsidRPr="000F16CA">
        <w:rPr>
          <w:rFonts w:ascii="Arial" w:hAnsi="Arial" w:cs="Arial"/>
          <w:b/>
          <w:sz w:val="22"/>
          <w:szCs w:val="22"/>
        </w:rPr>
        <w:t xml:space="preserve">: </w:t>
      </w:r>
    </w:p>
    <w:p w:rsidR="008439BE" w:rsidRPr="0020438C" w:rsidRDefault="00A8669E" w:rsidP="000F16CA">
      <w:pPr>
        <w:spacing w:after="0" w:line="276" w:lineRule="auto"/>
        <w:rPr>
          <w:rFonts w:ascii="Arial" w:hAnsi="Arial" w:cs="Arial"/>
          <w:sz w:val="22"/>
          <w:szCs w:val="22"/>
          <w:lang w:val="en-US"/>
        </w:rPr>
      </w:pPr>
      <w:r w:rsidRPr="0020438C">
        <w:rPr>
          <w:rFonts w:ascii="Arial" w:hAnsi="Arial" w:cs="Arial"/>
          <w:sz w:val="22"/>
          <w:szCs w:val="22"/>
        </w:rPr>
        <w:t>Листа на субјекти од посебен интерес</w:t>
      </w:r>
    </w:p>
    <w:p w:rsidR="00A8669E" w:rsidRPr="00A8669E" w:rsidRDefault="00A8669E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Институција</w:t>
      </w:r>
      <w:r w:rsidR="000F16CA" w:rsidRPr="000F16CA">
        <w:rPr>
          <w:rFonts w:ascii="Arial" w:hAnsi="Arial" w:cs="Arial"/>
          <w:b/>
          <w:sz w:val="22"/>
          <w:szCs w:val="22"/>
        </w:rPr>
        <w:t xml:space="preserve">: </w:t>
      </w:r>
    </w:p>
    <w:p w:rsidR="000F16CA" w:rsidRDefault="00B11A96" w:rsidP="000F16CA">
      <w:pPr>
        <w:spacing w:after="0"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Централен регистар на Република Македонија</w:t>
      </w:r>
      <w:r w:rsidR="008439BE">
        <w:rPr>
          <w:rFonts w:ascii="Arial" w:hAnsi="Arial" w:cs="Arial"/>
          <w:sz w:val="22"/>
          <w:szCs w:val="22"/>
        </w:rPr>
        <w:t xml:space="preserve"> (ЦР</w:t>
      </w:r>
      <w:r w:rsidR="008439BE" w:rsidRPr="008439BE">
        <w:rPr>
          <w:rFonts w:ascii="Arial" w:hAnsi="Arial" w:cs="Arial"/>
          <w:sz w:val="22"/>
          <w:szCs w:val="22"/>
        </w:rPr>
        <w:t>М)</w:t>
      </w:r>
    </w:p>
    <w:p w:rsidR="008439BE" w:rsidRPr="008439BE" w:rsidRDefault="008439BE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Краток опис</w:t>
      </w:r>
      <w:r w:rsidR="000F16CA" w:rsidRPr="000F16CA">
        <w:rPr>
          <w:rFonts w:ascii="Arial" w:hAnsi="Arial" w:cs="Arial"/>
          <w:b/>
          <w:bCs/>
          <w:sz w:val="22"/>
          <w:szCs w:val="22"/>
        </w:rPr>
        <w:t>:</w:t>
      </w:r>
      <w:r w:rsidR="000F16CA" w:rsidRPr="000F16CA">
        <w:rPr>
          <w:rFonts w:ascii="Arial" w:hAnsi="Arial" w:cs="Arial"/>
          <w:sz w:val="22"/>
          <w:szCs w:val="22"/>
        </w:rPr>
        <w:t xml:space="preserve"> </w:t>
      </w:r>
    </w:p>
    <w:p w:rsidR="000F16CA" w:rsidRPr="000F16CA" w:rsidRDefault="000F16CA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0F16CA">
        <w:rPr>
          <w:rFonts w:ascii="Arial" w:hAnsi="Arial" w:cs="Arial"/>
          <w:sz w:val="22"/>
          <w:szCs w:val="22"/>
        </w:rPr>
        <w:t xml:space="preserve">Сервисот </w:t>
      </w:r>
      <w:r w:rsidR="00A8669E">
        <w:rPr>
          <w:rFonts w:ascii="Arial" w:hAnsi="Arial" w:cs="Arial"/>
          <w:sz w:val="22"/>
          <w:szCs w:val="22"/>
        </w:rPr>
        <w:t>служи за добивање на ЕМБС на субјекти за кои е потребно ажурирање</w:t>
      </w:r>
      <w:r w:rsidR="00F5169B">
        <w:rPr>
          <w:rFonts w:ascii="Arial" w:hAnsi="Arial" w:cs="Arial"/>
          <w:sz w:val="22"/>
          <w:szCs w:val="22"/>
        </w:rPr>
        <w:t>.</w:t>
      </w:r>
    </w:p>
    <w:p w:rsidR="000F16CA" w:rsidRPr="000F16CA" w:rsidRDefault="000F16CA" w:rsidP="000F16CA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Локација на сервисот</w:t>
      </w:r>
      <w:r w:rsidR="000F16CA" w:rsidRPr="000F16CA">
        <w:rPr>
          <w:rFonts w:ascii="Arial" w:hAnsi="Arial" w:cs="Arial"/>
          <w:b/>
          <w:sz w:val="22"/>
          <w:szCs w:val="22"/>
        </w:rPr>
        <w:t>:</w:t>
      </w:r>
      <w:r w:rsidR="000F16CA" w:rsidRPr="000F16CA">
        <w:rPr>
          <w:rFonts w:ascii="Arial" w:hAnsi="Arial" w:cs="Arial"/>
          <w:sz w:val="22"/>
          <w:szCs w:val="22"/>
        </w:rPr>
        <w:t xml:space="preserve"> 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Од </w:t>
      </w:r>
      <w:r w:rsidR="008439BE">
        <w:rPr>
          <w:rFonts w:ascii="Arial" w:hAnsi="Arial" w:cs="Arial"/>
          <w:sz w:val="22"/>
          <w:szCs w:val="22"/>
        </w:rPr>
        <w:t>ЦРМ</w:t>
      </w:r>
      <w:r w:rsidRPr="000F16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е добиен</w:t>
      </w:r>
      <w:r w:rsidRPr="000F16CA">
        <w:rPr>
          <w:rFonts w:ascii="Arial" w:hAnsi="Arial" w:cs="Arial"/>
          <w:sz w:val="22"/>
          <w:szCs w:val="22"/>
        </w:rPr>
        <w:t xml:space="preserve"> линк до </w:t>
      </w:r>
      <w:r>
        <w:rPr>
          <w:rFonts w:ascii="Arial" w:hAnsi="Arial" w:cs="Arial"/>
          <w:sz w:val="22"/>
          <w:szCs w:val="22"/>
        </w:rPr>
        <w:t xml:space="preserve">веб сервисот, </w:t>
      </w:r>
      <w:r w:rsidRPr="000F16CA">
        <w:rPr>
          <w:rFonts w:ascii="Arial" w:hAnsi="Arial" w:cs="Arial"/>
          <w:sz w:val="22"/>
          <w:szCs w:val="22"/>
        </w:rPr>
        <w:t xml:space="preserve">кој не </w:t>
      </w:r>
      <w:r>
        <w:rPr>
          <w:rFonts w:ascii="Arial" w:hAnsi="Arial" w:cs="Arial"/>
          <w:sz w:val="22"/>
          <w:szCs w:val="22"/>
        </w:rPr>
        <w:t xml:space="preserve">развиен </w:t>
      </w:r>
      <w:r w:rsidRPr="000F16CA">
        <w:rPr>
          <w:rFonts w:ascii="Arial" w:hAnsi="Arial" w:cs="Arial"/>
          <w:sz w:val="22"/>
          <w:szCs w:val="22"/>
        </w:rPr>
        <w:t xml:space="preserve">е </w:t>
      </w:r>
      <w:r>
        <w:rPr>
          <w:rFonts w:ascii="Arial" w:hAnsi="Arial" w:cs="Arial"/>
          <w:sz w:val="22"/>
          <w:szCs w:val="22"/>
        </w:rPr>
        <w:t xml:space="preserve">во согласност со стандардите кои </w:t>
      </w:r>
      <w:r w:rsidR="00755DF8">
        <w:rPr>
          <w:rFonts w:ascii="Arial" w:hAnsi="Arial" w:cs="Arial"/>
          <w:sz w:val="22"/>
          <w:szCs w:val="22"/>
        </w:rPr>
        <w:t xml:space="preserve">ги </w:t>
      </w:r>
      <w:r>
        <w:rPr>
          <w:rFonts w:ascii="Arial" w:hAnsi="Arial" w:cs="Arial"/>
          <w:sz w:val="22"/>
          <w:szCs w:val="22"/>
        </w:rPr>
        <w:t xml:space="preserve">наложува МИМ протоколот на системот за </w:t>
      </w:r>
      <w:r w:rsidRPr="000F16CA">
        <w:rPr>
          <w:rFonts w:ascii="Arial" w:hAnsi="Arial" w:cs="Arial"/>
          <w:sz w:val="22"/>
          <w:szCs w:val="22"/>
        </w:rPr>
        <w:t>Интероперабилност</w:t>
      </w:r>
      <w:r>
        <w:rPr>
          <w:rFonts w:ascii="Arial" w:hAnsi="Arial" w:cs="Arial"/>
          <w:sz w:val="22"/>
          <w:szCs w:val="22"/>
        </w:rPr>
        <w:t xml:space="preserve">. 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A30E1D" w:rsidRPr="00F5169B" w:rsidRDefault="00A30E1D" w:rsidP="00363D2E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  <w:lang w:val="mk-MK"/>
        </w:rPr>
      </w:pPr>
      <w:r w:rsidRPr="00F5169B">
        <w:rPr>
          <w:rFonts w:ascii="Arial" w:hAnsi="Arial" w:cs="Arial"/>
          <w:sz w:val="22"/>
          <w:szCs w:val="22"/>
        </w:rPr>
        <w:t xml:space="preserve">Линк: </w:t>
      </w:r>
      <w:r w:rsidR="00363D2E" w:rsidRPr="00363D2E">
        <w:rPr>
          <w:rStyle w:val="Hyperlink"/>
          <w:rFonts w:ascii="Arial" w:hAnsi="Arial" w:cs="Arial"/>
          <w:sz w:val="22"/>
          <w:szCs w:val="22"/>
          <w:lang w:val="mk-MK" w:eastAsia="hr-HR"/>
        </w:rPr>
        <w:t>https://e-test.crm.com.mk/XWSS/XmlWebService.asmx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960734" w:rsidRDefault="00960734" w:rsidP="0096073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Од тие причини, од страна на КИНГ ИЦТ е направен соодветен адаптер за адаптација на веб сервисот, согласно МИМ протоколот. Адаптерот е поставен во околина на ЦРМ: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A8669E" w:rsidRPr="00A8669E" w:rsidRDefault="00A30E1D" w:rsidP="00A8669E">
      <w:pPr>
        <w:pStyle w:val="ListParagraph"/>
        <w:numPr>
          <w:ilvl w:val="0"/>
          <w:numId w:val="45"/>
        </w:numPr>
        <w:spacing w:line="276" w:lineRule="auto"/>
        <w:rPr>
          <w:rStyle w:val="Hyperlink"/>
          <w:rFonts w:ascii="Calibri" w:hAnsi="Calibri"/>
          <w:color w:val="auto"/>
          <w:u w:val="none"/>
        </w:rPr>
      </w:pPr>
      <w:r w:rsidRPr="008940F1">
        <w:rPr>
          <w:rFonts w:ascii="Arial" w:hAnsi="Arial" w:cs="Arial"/>
          <w:sz w:val="22"/>
          <w:szCs w:val="22"/>
        </w:rPr>
        <w:t>Линк</w:t>
      </w:r>
      <w:r w:rsidR="00A8669E">
        <w:rPr>
          <w:rFonts w:ascii="Arial" w:hAnsi="Arial" w:cs="Arial"/>
          <w:sz w:val="22"/>
          <w:szCs w:val="22"/>
          <w:lang w:val="mk-MK"/>
        </w:rPr>
        <w:t xml:space="preserve"> до продукциски сервис</w:t>
      </w:r>
      <w:r>
        <w:rPr>
          <w:rFonts w:ascii="Arial" w:hAnsi="Arial" w:cs="Arial"/>
          <w:sz w:val="22"/>
          <w:szCs w:val="22"/>
          <w:lang w:val="mk-MK"/>
        </w:rPr>
        <w:t>:</w:t>
      </w:r>
      <w:r w:rsidRPr="00F5169B">
        <w:rPr>
          <w:rFonts w:ascii="Arial" w:hAnsi="Arial" w:cs="Arial"/>
          <w:sz w:val="22"/>
          <w:szCs w:val="22"/>
        </w:rPr>
        <w:t xml:space="preserve"> </w:t>
      </w:r>
      <w:hyperlink r:id="rId16" w:history="1">
        <w:r w:rsidR="00A8669E" w:rsidRPr="002C5296">
          <w:rPr>
            <w:rStyle w:val="Hyperlink"/>
            <w:rFonts w:ascii="Arial" w:hAnsi="Arial" w:cs="Arial"/>
            <w:sz w:val="22"/>
            <w:szCs w:val="22"/>
          </w:rPr>
          <w:t>http://interopservices.crm.host.c/ListOfSubjectsCU.svc</w:t>
        </w:r>
      </w:hyperlink>
    </w:p>
    <w:p w:rsidR="00A30E1D" w:rsidRDefault="00A8669E" w:rsidP="00A8669E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lang w:val="mk-MK"/>
        </w:rPr>
        <w:t>Линк до тест сервис</w:t>
      </w:r>
      <w:r>
        <w:rPr>
          <w:rFonts w:ascii="Calibri" w:hAnsi="Calibri"/>
        </w:rPr>
        <w:t xml:space="preserve">: </w:t>
      </w:r>
      <w:hyperlink r:id="rId17" w:history="1">
        <w:r w:rsidRPr="00A8669E">
          <w:rPr>
            <w:rStyle w:val="Hyperlink"/>
            <w:rFonts w:ascii="Arial" w:hAnsi="Arial" w:cs="Arial"/>
            <w:sz w:val="22"/>
            <w:szCs w:val="22"/>
          </w:rPr>
          <w:t>http://interopservices.crm.host.c.test/ListOfSubjectsCUTest.svc</w:t>
        </w:r>
      </w:hyperlink>
      <w:r>
        <w:rPr>
          <w:rFonts w:ascii="Calibri" w:hAnsi="Calibri"/>
        </w:rPr>
        <w:t xml:space="preserve"> </w:t>
      </w:r>
    </w:p>
    <w:p w:rsidR="000F16CA" w:rsidRPr="000F16CA" w:rsidRDefault="000F16CA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>Корисници на сервисот</w:t>
      </w:r>
    </w:p>
    <w:p w:rsidR="005E45E4" w:rsidRPr="005E45E4" w:rsidRDefault="005E45E4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363D2E" w:rsidRPr="00A8669E" w:rsidRDefault="00800852" w:rsidP="000F16CA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2"/>
          <w:szCs w:val="22"/>
          <w:lang w:val="mk-MK" w:eastAsia="hr-HR"/>
        </w:rPr>
      </w:pPr>
      <w:r>
        <w:rPr>
          <w:rFonts w:ascii="Arial" w:hAnsi="Arial" w:cs="Arial"/>
          <w:sz w:val="22"/>
          <w:szCs w:val="22"/>
        </w:rPr>
        <w:t>Царинската управа (ЦУ)</w:t>
      </w:r>
    </w:p>
    <w:p w:rsidR="00A8669E" w:rsidRPr="00A8669E" w:rsidRDefault="00A8669E" w:rsidP="00A8669E">
      <w:pPr>
        <w:pStyle w:val="ListParagraph"/>
        <w:spacing w:line="276" w:lineRule="auto"/>
        <w:rPr>
          <w:rFonts w:ascii="Arial" w:hAnsi="Arial" w:cs="Arial"/>
          <w:sz w:val="22"/>
          <w:szCs w:val="22"/>
          <w:lang w:val="mk-MK" w:eastAsia="hr-HR"/>
        </w:rPr>
      </w:pPr>
    </w:p>
    <w:p w:rsidR="00F5169B" w:rsidRPr="00960734" w:rsidRDefault="00F5169B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Постоечки / нов веб сервис</w:t>
      </w:r>
      <w:r w:rsidR="000F16CA" w:rsidRPr="000F16CA">
        <w:rPr>
          <w:rFonts w:ascii="Arial" w:hAnsi="Arial" w:cs="Arial"/>
          <w:b/>
          <w:sz w:val="22"/>
          <w:szCs w:val="22"/>
        </w:rPr>
        <w:t>:</w:t>
      </w:r>
      <w:r w:rsidR="00960734">
        <w:rPr>
          <w:rFonts w:ascii="Arial" w:hAnsi="Arial" w:cs="Arial"/>
          <w:b/>
          <w:sz w:val="22"/>
          <w:szCs w:val="22"/>
        </w:rPr>
        <w:t xml:space="preserve"> </w:t>
      </w:r>
      <w:r w:rsidR="00960734">
        <w:rPr>
          <w:rFonts w:ascii="Arial" w:hAnsi="Arial" w:cs="Arial"/>
          <w:sz w:val="22"/>
          <w:szCs w:val="22"/>
        </w:rPr>
        <w:t>нов веб сервис.</w:t>
      </w:r>
    </w:p>
    <w:p w:rsidR="00ED024B" w:rsidRDefault="00ED024B" w:rsidP="00ED024B">
      <w:pPr>
        <w:spacing w:after="0" w:line="276" w:lineRule="auto"/>
        <w:rPr>
          <w:rFonts w:ascii="Arial" w:hAnsi="Arial" w:cs="Arial"/>
          <w:sz w:val="22"/>
          <w:szCs w:val="22"/>
        </w:rPr>
      </w:pPr>
      <w:bookmarkStart w:id="5" w:name="_Toc439010187"/>
      <w:r>
        <w:rPr>
          <w:rFonts w:ascii="Arial" w:hAnsi="Arial" w:cs="Arial"/>
          <w:sz w:val="22"/>
          <w:szCs w:val="22"/>
        </w:rPr>
        <w:t>Веб сервисот иницијално е развиен од ЦРМ. КИНГ ИЦТ истиот го преработи, надгради и адаптира согласно МИМ протоколот.</w:t>
      </w:r>
    </w:p>
    <w:p w:rsidR="005E45E4" w:rsidRDefault="005E45E4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:rsidR="00F5169B" w:rsidRPr="000F16CA" w:rsidRDefault="00F5169B" w:rsidP="00D77343">
      <w:pPr>
        <w:pStyle w:val="Heading1"/>
      </w:pPr>
      <w:r w:rsidRPr="000F16CA">
        <w:lastRenderedPageBreak/>
        <w:t xml:space="preserve">Технички </w:t>
      </w:r>
      <w:r w:rsidRPr="00D77343">
        <w:t>информации</w:t>
      </w:r>
      <w:r w:rsidRPr="000F16CA">
        <w:t xml:space="preserve"> за веб сервисот</w:t>
      </w:r>
      <w:bookmarkEnd w:id="5"/>
    </w:p>
    <w:p w:rsidR="00D77343" w:rsidRDefault="00D77343" w:rsidP="000F16CA">
      <w:pPr>
        <w:spacing w:after="0" w:line="276" w:lineRule="auto"/>
        <w:ind w:right="180"/>
        <w:rPr>
          <w:rFonts w:ascii="Arial" w:hAnsi="Arial" w:cs="Arial"/>
          <w:b/>
          <w:sz w:val="22"/>
          <w:szCs w:val="22"/>
        </w:rPr>
      </w:pPr>
    </w:p>
    <w:p w:rsidR="000F16CA" w:rsidRPr="000F16CA" w:rsidRDefault="00D77343" w:rsidP="00B11A96">
      <w:pPr>
        <w:pStyle w:val="Heading2"/>
        <w:spacing w:before="0" w:after="0"/>
      </w:pPr>
      <w:bookmarkStart w:id="6" w:name="_Toc439010188"/>
      <w:r>
        <w:t xml:space="preserve">Спецификација </w:t>
      </w:r>
      <w:r w:rsidR="00DF04CC">
        <w:t xml:space="preserve">на влезни и </w:t>
      </w:r>
      <w:r>
        <w:t>излезни големини</w:t>
      </w:r>
      <w:bookmarkEnd w:id="6"/>
      <w:r w:rsidR="000F16CA" w:rsidRPr="000F16CA">
        <w:t xml:space="preserve">   </w:t>
      </w:r>
    </w:p>
    <w:p w:rsidR="000F16CA" w:rsidRDefault="000F16CA" w:rsidP="000F16CA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033A09" w:rsidRDefault="00033A09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Веб сервисот е развиен од стана на ЦРМ, при што влезниот параметар го побарува следниот </w:t>
      </w:r>
      <w:r>
        <w:rPr>
          <w:rFonts w:ascii="Arial" w:hAnsi="Arial" w:cs="Arial"/>
          <w:sz w:val="22"/>
          <w:szCs w:val="22"/>
          <w:lang w:val="en-US"/>
        </w:rPr>
        <w:t>XML</w:t>
      </w:r>
      <w:r>
        <w:rPr>
          <w:rFonts w:ascii="Arial" w:hAnsi="Arial" w:cs="Arial"/>
          <w:sz w:val="22"/>
          <w:szCs w:val="22"/>
        </w:rPr>
        <w:t>, испратен како стринг:</w:t>
      </w:r>
    </w:p>
    <w:p w:rsidR="00033A09" w:rsidRDefault="00033A09" w:rsidP="000F16CA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033A09" w:rsidRPr="000F4E72" w:rsidRDefault="00033A09" w:rsidP="00033A09">
      <w:pPr>
        <w:autoSpaceDE w:val="0"/>
        <w:autoSpaceDN w:val="0"/>
        <w:adjustRightInd w:val="0"/>
        <w:rPr>
          <w:rFonts w:ascii="Calibri" w:hAnsi="Calibri" w:cs="Calibri"/>
          <w:szCs w:val="20"/>
          <w:lang w:eastAsia="mk-MK"/>
        </w:rPr>
      </w:pPr>
      <w:r w:rsidRPr="000F4E72">
        <w:rPr>
          <w:rFonts w:ascii="Calibri" w:hAnsi="Calibri" w:cs="Calibri"/>
          <w:color w:val="0000FF"/>
          <w:szCs w:val="20"/>
          <w:lang w:eastAsia="mk-MK"/>
        </w:rPr>
        <w:t>&lt;?</w:t>
      </w:r>
      <w:r w:rsidRPr="000F4E72">
        <w:rPr>
          <w:rFonts w:ascii="Calibri" w:hAnsi="Calibri" w:cs="Calibri"/>
          <w:color w:val="A31515"/>
          <w:szCs w:val="20"/>
          <w:lang w:eastAsia="mk-MK"/>
        </w:rPr>
        <w:t>xml</w:t>
      </w:r>
      <w:r>
        <w:rPr>
          <w:rFonts w:ascii="Calibri" w:hAnsi="Calibri" w:cs="Calibri"/>
          <w:color w:val="A31515"/>
          <w:szCs w:val="20"/>
          <w:lang w:eastAsia="mk-MK"/>
        </w:rPr>
        <w:t xml:space="preserve"> </w:t>
      </w:r>
      <w:r w:rsidRPr="000F4E72">
        <w:rPr>
          <w:rFonts w:ascii="Calibri" w:hAnsi="Calibri" w:cs="Calibri"/>
          <w:color w:val="A31515"/>
          <w:szCs w:val="20"/>
          <w:lang w:eastAsia="mk-MK"/>
        </w:rPr>
        <w:t>version</w:t>
      </w:r>
      <w:r w:rsidRPr="000F4E72">
        <w:rPr>
          <w:rFonts w:ascii="Calibri" w:hAnsi="Calibri" w:cs="Calibri"/>
          <w:color w:val="808080"/>
          <w:szCs w:val="20"/>
          <w:lang w:eastAsia="mk-MK"/>
        </w:rPr>
        <w:t>="1.0"</w:t>
      </w:r>
      <w:r>
        <w:rPr>
          <w:rFonts w:ascii="Calibri" w:hAnsi="Calibri" w:cs="Calibri"/>
          <w:color w:val="808080"/>
          <w:szCs w:val="20"/>
          <w:lang w:eastAsia="mk-MK"/>
        </w:rPr>
        <w:t xml:space="preserve"> </w:t>
      </w:r>
      <w:r w:rsidRPr="000F4E72">
        <w:rPr>
          <w:rFonts w:ascii="Calibri" w:hAnsi="Calibri" w:cs="Calibri"/>
          <w:color w:val="808080"/>
          <w:szCs w:val="20"/>
          <w:lang w:eastAsia="mk-MK"/>
        </w:rPr>
        <w:t>encoding="</w:t>
      </w:r>
      <w:r>
        <w:rPr>
          <w:rFonts w:ascii="Calibri" w:hAnsi="Calibri" w:cs="Calibri"/>
          <w:color w:val="808080"/>
          <w:szCs w:val="20"/>
          <w:lang w:eastAsia="mk-MK"/>
        </w:rPr>
        <w:t>utf-8</w:t>
      </w:r>
      <w:r w:rsidRPr="000F4E72">
        <w:rPr>
          <w:rFonts w:ascii="Calibri" w:hAnsi="Calibri" w:cs="Calibri"/>
          <w:color w:val="808080"/>
          <w:szCs w:val="20"/>
          <w:lang w:eastAsia="mk-MK"/>
        </w:rPr>
        <w:t>"</w:t>
      </w:r>
      <w:r w:rsidRPr="000F4E72">
        <w:rPr>
          <w:rFonts w:ascii="Calibri" w:hAnsi="Calibri" w:cs="Calibri"/>
          <w:color w:val="0000FF"/>
          <w:szCs w:val="20"/>
          <w:lang w:eastAsia="mk-MK"/>
        </w:rPr>
        <w:t>?&gt;</w:t>
      </w:r>
    </w:p>
    <w:p w:rsidR="00033A09" w:rsidRPr="000F4E72" w:rsidRDefault="00033A09" w:rsidP="00033A09">
      <w:pPr>
        <w:autoSpaceDE w:val="0"/>
        <w:autoSpaceDN w:val="0"/>
        <w:adjustRightInd w:val="0"/>
        <w:rPr>
          <w:rFonts w:ascii="Calibri" w:hAnsi="Calibri" w:cs="Calibri"/>
          <w:szCs w:val="20"/>
        </w:rPr>
      </w:pPr>
      <w:r w:rsidRPr="000F4E72">
        <w:rPr>
          <w:rFonts w:ascii="Calibri" w:hAnsi="Calibri" w:cs="Calibri"/>
          <w:color w:val="0000FF"/>
          <w:szCs w:val="20"/>
        </w:rPr>
        <w:t>&lt;</w:t>
      </w:r>
      <w:r w:rsidRPr="000F4E72">
        <w:rPr>
          <w:rFonts w:ascii="Calibri" w:hAnsi="Calibri" w:cs="Calibri"/>
          <w:color w:val="A31515"/>
          <w:szCs w:val="20"/>
        </w:rPr>
        <w:t>CrmRequest</w:t>
      </w:r>
      <w:r w:rsidRPr="000F4E72">
        <w:rPr>
          <w:rFonts w:ascii="Calibri" w:hAnsi="Calibri" w:cs="Calibri"/>
          <w:color w:val="0000FF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Cs w:val="20"/>
        </w:rPr>
        <w:t>ProductName</w:t>
      </w:r>
      <w:r w:rsidRPr="000F4E72">
        <w:rPr>
          <w:rFonts w:ascii="Calibri" w:hAnsi="Calibri" w:cs="Calibri"/>
          <w:color w:val="0000FF"/>
          <w:szCs w:val="20"/>
        </w:rPr>
        <w:t>=</w:t>
      </w:r>
      <w:r w:rsidRPr="000F4E72">
        <w:rPr>
          <w:rFonts w:ascii="Calibri" w:hAnsi="Calibri" w:cs="Calibri"/>
          <w:szCs w:val="20"/>
        </w:rPr>
        <w:t>"</w:t>
      </w:r>
      <w:r w:rsidR="00A8669E">
        <w:rPr>
          <w:rFonts w:ascii="Calibri" w:hAnsi="Calibri" w:cs="Calibri"/>
          <w:color w:val="0000FF"/>
          <w:szCs w:val="20"/>
          <w:lang w:val="en-US"/>
        </w:rPr>
        <w:t>CU_LEIDTableUpdate</w:t>
      </w:r>
      <w:r w:rsidRPr="000F4E72">
        <w:rPr>
          <w:rFonts w:ascii="Calibri" w:hAnsi="Calibri" w:cs="Calibri"/>
          <w:szCs w:val="20"/>
        </w:rPr>
        <w:t>"</w:t>
      </w:r>
      <w:r w:rsidRPr="000F4E72">
        <w:rPr>
          <w:rFonts w:ascii="Calibri" w:hAnsi="Calibri" w:cs="Calibri"/>
          <w:color w:val="0000FF"/>
          <w:szCs w:val="20"/>
        </w:rPr>
        <w:t>&gt;</w:t>
      </w:r>
    </w:p>
    <w:p w:rsidR="00033A09" w:rsidRPr="000F4E72" w:rsidRDefault="00033A09" w:rsidP="00033A09">
      <w:pPr>
        <w:pStyle w:val="Default"/>
        <w:ind w:left="720"/>
        <w:rPr>
          <w:rFonts w:ascii="Calibri" w:hAnsi="Calibri" w:cs="Calibri"/>
          <w:sz w:val="20"/>
          <w:szCs w:val="20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Parameters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TemplateName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="00A8669E">
        <w:rPr>
          <w:rFonts w:ascii="Calibri" w:hAnsi="Calibri" w:cs="Calibri"/>
          <w:sz w:val="20"/>
          <w:szCs w:val="20"/>
          <w:lang w:val="en-US"/>
        </w:rPr>
        <w:t>LEIDTableUpdate</w:t>
      </w:r>
      <w:r w:rsidRPr="000F4E72">
        <w:rPr>
          <w:rFonts w:ascii="Calibri" w:hAnsi="Calibri" w:cs="Calibri"/>
          <w:sz w:val="20"/>
          <w:szCs w:val="20"/>
        </w:rPr>
        <w:t xml:space="preserve">"&gt; </w:t>
      </w:r>
    </w:p>
    <w:p w:rsidR="00033A09" w:rsidRDefault="00033A09" w:rsidP="00033A09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@LEID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 w:rsidRPr="000F4E72">
        <w:rPr>
          <w:rFonts w:ascii="Calibri" w:hAnsi="Calibri" w:cs="Calibri"/>
          <w:b/>
          <w:sz w:val="20"/>
          <w:szCs w:val="20"/>
        </w:rPr>
        <w:t>LEID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51019F" w:rsidRDefault="0051019F" w:rsidP="0051019F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</w:t>
      </w:r>
      <w:r>
        <w:rPr>
          <w:rFonts w:ascii="Calibri" w:hAnsi="Calibri" w:cs="Calibri"/>
          <w:color w:val="0000FF"/>
          <w:sz w:val="20"/>
          <w:szCs w:val="20"/>
          <w:lang w:val="en-US"/>
        </w:rPr>
        <w:t>UpdateType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>
        <w:rPr>
          <w:rFonts w:ascii="Calibri" w:hAnsi="Calibri" w:cs="Calibri"/>
          <w:b/>
          <w:sz w:val="20"/>
          <w:szCs w:val="20"/>
          <w:lang w:val="en-US"/>
        </w:rPr>
        <w:t>UpdateType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51019F" w:rsidRPr="0051019F" w:rsidRDefault="0051019F" w:rsidP="00033A09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</w:t>
      </w:r>
      <w:r>
        <w:rPr>
          <w:rFonts w:ascii="Calibri" w:hAnsi="Calibri" w:cs="Calibri"/>
          <w:color w:val="0000FF"/>
          <w:sz w:val="20"/>
          <w:szCs w:val="20"/>
          <w:lang w:val="en-US"/>
        </w:rPr>
        <w:t>ListType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>
        <w:rPr>
          <w:rFonts w:ascii="Calibri" w:hAnsi="Calibri" w:cs="Calibri"/>
          <w:b/>
          <w:sz w:val="20"/>
          <w:szCs w:val="20"/>
          <w:lang w:val="en-US"/>
        </w:rPr>
        <w:t>ListType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033A09" w:rsidRPr="000F4E72" w:rsidRDefault="00033A09" w:rsidP="00033A09">
      <w:pPr>
        <w:pStyle w:val="Default"/>
        <w:ind w:left="720"/>
        <w:rPr>
          <w:rFonts w:ascii="Calibri" w:hAnsi="Calibri" w:cs="Calibri"/>
          <w:color w:val="0000FF"/>
          <w:sz w:val="20"/>
          <w:szCs w:val="20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Parameters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033A09" w:rsidRDefault="00033A09" w:rsidP="00033A09">
      <w:pPr>
        <w:autoSpaceDE w:val="0"/>
        <w:autoSpaceDN w:val="0"/>
        <w:adjustRightInd w:val="0"/>
        <w:ind w:firstLine="720"/>
        <w:rPr>
          <w:rFonts w:ascii="Calibri" w:hAnsi="Calibri" w:cs="Calibri"/>
          <w:noProof/>
          <w:color w:val="808080"/>
          <w:szCs w:val="20"/>
          <w:lang w:eastAsia="mk-MK"/>
        </w:rPr>
      </w:pP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&lt;</w:t>
      </w:r>
      <w:r w:rsidRPr="00657245">
        <w:rPr>
          <w:rFonts w:ascii="Calibri" w:hAnsi="Calibri" w:cs="Calibri"/>
          <w:color w:val="A31515"/>
          <w:szCs w:val="20"/>
          <w:lang w:eastAsia="mk-MK"/>
        </w:rPr>
        <w:t>Signature</w:t>
      </w:r>
      <w:r w:rsidRPr="00C84942">
        <w:rPr>
          <w:rFonts w:ascii="Calibri" w:hAnsi="Calibri" w:cs="Calibri"/>
          <w:noProof/>
          <w:szCs w:val="20"/>
          <w:lang w:eastAsia="mk-MK"/>
        </w:rPr>
        <w:t xml:space="preserve"> xmlns</w:t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=</w:t>
      </w:r>
      <w:r w:rsidRPr="00C84942">
        <w:rPr>
          <w:rFonts w:ascii="Calibri" w:hAnsi="Calibri" w:cs="Calibri"/>
          <w:noProof/>
          <w:szCs w:val="20"/>
          <w:lang w:eastAsia="mk-MK"/>
        </w:rPr>
        <w:t>"http://www.w3.org/2000/09/xmldsig#"</w:t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&gt;</w:t>
      </w:r>
    </w:p>
    <w:p w:rsidR="008268F2" w:rsidRPr="00607332" w:rsidRDefault="008268F2" w:rsidP="00033A09">
      <w:pPr>
        <w:autoSpaceDE w:val="0"/>
        <w:autoSpaceDN w:val="0"/>
        <w:adjustRightInd w:val="0"/>
        <w:ind w:firstLine="720"/>
        <w:rPr>
          <w:rFonts w:ascii="Calibri" w:hAnsi="Calibri" w:cs="Calibri"/>
          <w:noProof/>
          <w:color w:val="808080"/>
          <w:szCs w:val="20"/>
          <w:lang w:eastAsia="mk-MK"/>
        </w:rPr>
      </w:pPr>
      <w:r>
        <w:rPr>
          <w:rFonts w:ascii="Calibri" w:hAnsi="Calibri" w:cs="Calibri"/>
          <w:noProof/>
          <w:color w:val="808080"/>
          <w:szCs w:val="20"/>
          <w:lang w:eastAsia="mk-MK"/>
        </w:rPr>
        <w:t>...</w:t>
      </w:r>
    </w:p>
    <w:p w:rsidR="00033A09" w:rsidRPr="00C84942" w:rsidRDefault="00033A09" w:rsidP="00033A09">
      <w:pPr>
        <w:autoSpaceDE w:val="0"/>
        <w:autoSpaceDN w:val="0"/>
        <w:adjustRightInd w:val="0"/>
        <w:rPr>
          <w:rFonts w:ascii="Calibri" w:hAnsi="Calibri" w:cs="Calibri"/>
          <w:szCs w:val="20"/>
          <w:lang w:eastAsia="mk-MK"/>
        </w:rPr>
      </w:pPr>
      <w:r w:rsidRPr="00C84942">
        <w:rPr>
          <w:rFonts w:ascii="Calibri" w:hAnsi="Calibri" w:cs="Calibri"/>
          <w:noProof/>
          <w:szCs w:val="20"/>
          <w:lang w:eastAsia="mk-MK"/>
        </w:rPr>
        <w:t xml:space="preserve">  </w:t>
      </w:r>
      <w:r w:rsidRPr="00C84942">
        <w:rPr>
          <w:rFonts w:ascii="Calibri" w:hAnsi="Calibri" w:cs="Calibri"/>
          <w:noProof/>
          <w:szCs w:val="20"/>
          <w:lang w:eastAsia="mk-MK"/>
        </w:rPr>
        <w:tab/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&lt;/</w:t>
      </w:r>
      <w:r w:rsidRPr="00657245">
        <w:rPr>
          <w:rFonts w:ascii="Calibri" w:hAnsi="Calibri" w:cs="Calibri"/>
          <w:color w:val="A31515"/>
          <w:szCs w:val="20"/>
          <w:lang w:eastAsia="mk-MK"/>
        </w:rPr>
        <w:t>Signature</w:t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&gt;</w:t>
      </w:r>
    </w:p>
    <w:p w:rsidR="00033A09" w:rsidRPr="000F4E72" w:rsidRDefault="00033A09" w:rsidP="00033A09">
      <w:pPr>
        <w:rPr>
          <w:rFonts w:ascii="Calibri" w:hAnsi="Calibri" w:cs="Calibri"/>
          <w:color w:val="0000FF"/>
          <w:szCs w:val="20"/>
        </w:rPr>
      </w:pPr>
      <w:r w:rsidRPr="000F4E72">
        <w:rPr>
          <w:rFonts w:ascii="Calibri" w:hAnsi="Calibri" w:cs="Calibri"/>
          <w:color w:val="0000FF"/>
          <w:szCs w:val="20"/>
        </w:rPr>
        <w:t>&lt;/</w:t>
      </w:r>
      <w:r w:rsidRPr="000F4E72">
        <w:rPr>
          <w:rFonts w:ascii="Calibri" w:hAnsi="Calibri" w:cs="Calibri"/>
          <w:color w:val="A31515"/>
          <w:szCs w:val="20"/>
        </w:rPr>
        <w:t>CrmRequest</w:t>
      </w:r>
      <w:r w:rsidRPr="000F4E72">
        <w:rPr>
          <w:rFonts w:ascii="Calibri" w:hAnsi="Calibri" w:cs="Calibri"/>
          <w:color w:val="0000FF"/>
          <w:szCs w:val="20"/>
        </w:rPr>
        <w:t>&gt;</w:t>
      </w:r>
    </w:p>
    <w:p w:rsidR="00B11A96" w:rsidRPr="005E45E4" w:rsidRDefault="00B11A96">
      <w:pPr>
        <w:spacing w:after="0"/>
        <w:jc w:val="left"/>
        <w:rPr>
          <w:rFonts w:ascii="Arial" w:hAnsi="Arial" w:cs="Arial"/>
          <w:sz w:val="22"/>
          <w:szCs w:val="22"/>
          <w:lang w:val="en-US"/>
        </w:rPr>
      </w:pPr>
    </w:p>
    <w:p w:rsidR="00033A09" w:rsidRPr="00033A09" w:rsidRDefault="00033A09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КИНГ ИЦТ има изработено соодветен адаптер, преку кој се внесуваат потребните влезни параметри:</w:t>
      </w:r>
    </w:p>
    <w:p w:rsidR="000F16CA" w:rsidRPr="000F16CA" w:rsidRDefault="00D77343" w:rsidP="00D77343">
      <w:pPr>
        <w:pStyle w:val="Heading3"/>
      </w:pPr>
      <w:bookmarkStart w:id="7" w:name="_Toc439010189"/>
      <w:r>
        <w:t xml:space="preserve">Структура на влезна порака / линк до </w:t>
      </w:r>
      <w:r w:rsidR="000F16CA" w:rsidRPr="000F16CA">
        <w:t xml:space="preserve">XML </w:t>
      </w:r>
      <w:r>
        <w:t>шема</w:t>
      </w:r>
      <w:bookmarkEnd w:id="7"/>
      <w:r w:rsidR="000F16CA" w:rsidRPr="000F16CA"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268"/>
        <w:gridCol w:w="4111"/>
        <w:gridCol w:w="1134"/>
        <w:gridCol w:w="1559"/>
      </w:tblGrid>
      <w:tr w:rsidR="000F16CA" w:rsidRPr="0000440F" w:rsidTr="008268F2">
        <w:tc>
          <w:tcPr>
            <w:tcW w:w="675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Бр.</w:t>
            </w:r>
          </w:p>
        </w:tc>
        <w:tc>
          <w:tcPr>
            <w:tcW w:w="2268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Параметар</w:t>
            </w:r>
          </w:p>
        </w:tc>
        <w:tc>
          <w:tcPr>
            <w:tcW w:w="4111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Опис</w:t>
            </w:r>
          </w:p>
        </w:tc>
        <w:tc>
          <w:tcPr>
            <w:tcW w:w="1134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Тип</w:t>
            </w:r>
          </w:p>
        </w:tc>
        <w:tc>
          <w:tcPr>
            <w:tcW w:w="1559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Задолжителен</w:t>
            </w:r>
            <w:r w:rsidR="0000440F">
              <w:rPr>
                <w:rFonts w:ascii="Arial" w:hAnsi="Arial" w:cs="Arial"/>
                <w:sz w:val="16"/>
                <w:szCs w:val="16"/>
                <w:lang w:eastAsia="en-GB"/>
              </w:rPr>
              <w:t xml:space="preserve"> податок</w:t>
            </w:r>
          </w:p>
        </w:tc>
      </w:tr>
      <w:tr w:rsidR="00033A09" w:rsidRPr="0000440F" w:rsidTr="008268F2">
        <w:tc>
          <w:tcPr>
            <w:tcW w:w="675" w:type="dxa"/>
          </w:tcPr>
          <w:p w:rsidR="00033A09" w:rsidRPr="0000440F" w:rsidRDefault="00033A09" w:rsidP="00D77343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033A09" w:rsidRPr="0000440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ЕМБС</w:t>
            </w:r>
          </w:p>
        </w:tc>
        <w:tc>
          <w:tcPr>
            <w:tcW w:w="4111" w:type="dxa"/>
            <w:shd w:val="clear" w:color="auto" w:fill="auto"/>
          </w:tcPr>
          <w:p w:rsidR="00033A09" w:rsidRPr="0000440F" w:rsidRDefault="00033A09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>Даночен број на фирмата</w:t>
            </w:r>
          </w:p>
        </w:tc>
        <w:tc>
          <w:tcPr>
            <w:tcW w:w="1134" w:type="dxa"/>
            <w:shd w:val="clear" w:color="auto" w:fill="auto"/>
          </w:tcPr>
          <w:p w:rsidR="00033A09" w:rsidRPr="0020438C" w:rsidRDefault="0020438C" w:rsidP="0020438C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033A09" w:rsidRPr="0000440F" w:rsidRDefault="00033A09" w:rsidP="00D77343">
            <w:pPr>
              <w:spacing w:after="0"/>
              <w:ind w:right="180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 xml:space="preserve">Да </w:t>
            </w:r>
          </w:p>
        </w:tc>
      </w:tr>
      <w:tr w:rsidR="00033A09" w:rsidRPr="0000440F" w:rsidTr="008268F2">
        <w:tc>
          <w:tcPr>
            <w:tcW w:w="675" w:type="dxa"/>
          </w:tcPr>
          <w:p w:rsidR="00033A09" w:rsidRPr="0000440F" w:rsidRDefault="00033A09" w:rsidP="00D77343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033A09" w:rsidRPr="0000440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Тип на ажурирање</w:t>
            </w:r>
          </w:p>
        </w:tc>
        <w:tc>
          <w:tcPr>
            <w:tcW w:w="4111" w:type="dxa"/>
            <w:shd w:val="clear" w:color="auto" w:fill="auto"/>
          </w:tcPr>
          <w:p w:rsidR="00033A09" w:rsidRPr="0000440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Како да биде ажуриран субјектот</w:t>
            </w:r>
          </w:p>
        </w:tc>
        <w:tc>
          <w:tcPr>
            <w:tcW w:w="1134" w:type="dxa"/>
            <w:shd w:val="clear" w:color="auto" w:fill="auto"/>
          </w:tcPr>
          <w:p w:rsidR="00033A09" w:rsidRPr="0020438C" w:rsidRDefault="0020438C" w:rsidP="002043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033A09" w:rsidRPr="0000440F" w:rsidRDefault="00033A09" w:rsidP="00D77343">
            <w:pPr>
              <w:spacing w:after="0"/>
              <w:ind w:right="180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 xml:space="preserve">Да </w:t>
            </w:r>
          </w:p>
        </w:tc>
      </w:tr>
      <w:tr w:rsidR="00033A09" w:rsidRPr="0000440F" w:rsidTr="008268F2">
        <w:tc>
          <w:tcPr>
            <w:tcW w:w="675" w:type="dxa"/>
          </w:tcPr>
          <w:p w:rsidR="00033A09" w:rsidRPr="0000440F" w:rsidRDefault="00033A09" w:rsidP="00D77343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033A09" w:rsidRPr="0000440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Тип на листа</w:t>
            </w:r>
          </w:p>
        </w:tc>
        <w:tc>
          <w:tcPr>
            <w:tcW w:w="4111" w:type="dxa"/>
            <w:shd w:val="clear" w:color="auto" w:fill="auto"/>
          </w:tcPr>
          <w:p w:rsidR="0051019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Дозволени вредност се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  <w:p w:rsidR="0051019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Листа на субјекти – економски оператори</w:t>
            </w:r>
          </w:p>
          <w:p w:rsidR="00033A09" w:rsidRPr="0000440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– Сите субјекти запишани во Трговскиот регистар и регистарот на други правни лица</w:t>
            </w:r>
          </w:p>
        </w:tc>
        <w:tc>
          <w:tcPr>
            <w:tcW w:w="1134" w:type="dxa"/>
            <w:shd w:val="clear" w:color="auto" w:fill="auto"/>
          </w:tcPr>
          <w:p w:rsidR="00033A09" w:rsidRPr="0020438C" w:rsidRDefault="0020438C" w:rsidP="0020438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033A09" w:rsidRPr="0000440F" w:rsidRDefault="00033A09" w:rsidP="00D77343">
            <w:pPr>
              <w:spacing w:after="0"/>
              <w:ind w:right="180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 xml:space="preserve">Да </w:t>
            </w:r>
          </w:p>
        </w:tc>
      </w:tr>
    </w:tbl>
    <w:p w:rsidR="00BA4814" w:rsidRDefault="000F16CA" w:rsidP="00BA4814">
      <w:pPr>
        <w:spacing w:after="0"/>
        <w:ind w:right="180"/>
        <w:rPr>
          <w:rFonts w:ascii="Arial" w:hAnsi="Arial" w:cs="Arial"/>
          <w:sz w:val="22"/>
          <w:szCs w:val="22"/>
          <w:lang w:val="en-US"/>
        </w:rPr>
      </w:pPr>
      <w:r w:rsidRPr="000F16CA">
        <w:rPr>
          <w:rFonts w:ascii="Arial" w:hAnsi="Arial" w:cs="Arial"/>
          <w:sz w:val="22"/>
          <w:szCs w:val="22"/>
        </w:rPr>
        <w:t xml:space="preserve"> </w:t>
      </w:r>
    </w:p>
    <w:p w:rsidR="005E45E4" w:rsidRDefault="005E45E4" w:rsidP="00BA4814">
      <w:pPr>
        <w:spacing w:after="0"/>
        <w:ind w:right="180"/>
        <w:rPr>
          <w:rFonts w:ascii="Arial" w:hAnsi="Arial" w:cs="Arial"/>
          <w:sz w:val="22"/>
          <w:szCs w:val="22"/>
          <w:lang w:val="en-US"/>
        </w:rPr>
      </w:pPr>
    </w:p>
    <w:p w:rsidR="005E45E4" w:rsidRPr="005E45E4" w:rsidRDefault="005E45E4" w:rsidP="00BA4814">
      <w:pPr>
        <w:spacing w:after="0"/>
        <w:ind w:right="180"/>
        <w:rPr>
          <w:rFonts w:ascii="Arial" w:hAnsi="Arial" w:cs="Arial"/>
          <w:sz w:val="22"/>
          <w:szCs w:val="22"/>
          <w:lang w:val="en-US"/>
        </w:rPr>
      </w:pPr>
    </w:p>
    <w:p w:rsidR="00D77343" w:rsidRPr="000F16CA" w:rsidRDefault="00D77343" w:rsidP="00BA4814">
      <w:pPr>
        <w:pStyle w:val="Heading3"/>
        <w:spacing w:before="0" w:after="0"/>
      </w:pPr>
      <w:bookmarkStart w:id="8" w:name="_Toc439010190"/>
      <w:r>
        <w:t xml:space="preserve">Структура на излезна порака / линк до </w:t>
      </w:r>
      <w:r w:rsidRPr="000F16CA">
        <w:t xml:space="preserve">XML </w:t>
      </w:r>
      <w:r>
        <w:t>шема</w:t>
      </w:r>
      <w:bookmarkEnd w:id="8"/>
      <w:r w:rsidRPr="000F16CA"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2127"/>
        <w:gridCol w:w="1701"/>
        <w:gridCol w:w="1984"/>
        <w:gridCol w:w="1559"/>
      </w:tblGrid>
      <w:tr w:rsidR="00F26D1B" w:rsidRPr="0000440F" w:rsidTr="0000440F">
        <w:trPr>
          <w:tblHeader/>
        </w:trPr>
        <w:tc>
          <w:tcPr>
            <w:tcW w:w="675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00440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Бр.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00440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Карактер</w:t>
            </w:r>
          </w:p>
        </w:tc>
        <w:tc>
          <w:tcPr>
            <w:tcW w:w="2127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Опис на полето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Тип на податок</w:t>
            </w:r>
          </w:p>
        </w:tc>
        <w:tc>
          <w:tcPr>
            <w:tcW w:w="1984" w:type="dxa"/>
            <w:shd w:val="clear" w:color="auto" w:fill="C00000"/>
            <w:vAlign w:val="center"/>
          </w:tcPr>
          <w:p w:rsid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Големина/</w:t>
            </w:r>
            <w:r w:rsidR="0000440F">
              <w:rPr>
                <w:rFonts w:ascii="Arial" w:hAnsi="Arial" w:cs="Arial"/>
                <w:sz w:val="16"/>
                <w:szCs w:val="16"/>
                <w:lang w:eastAsia="en-GB"/>
              </w:rPr>
              <w:t xml:space="preserve"> </w:t>
            </w: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Ограничување/</w:t>
            </w:r>
            <w:r w:rsidR="0000440F">
              <w:rPr>
                <w:rFonts w:ascii="Arial" w:hAnsi="Arial" w:cs="Arial"/>
                <w:sz w:val="16"/>
                <w:szCs w:val="16"/>
                <w:lang w:eastAsia="en-GB"/>
              </w:rPr>
              <w:t xml:space="preserve"> </w:t>
            </w:r>
          </w:p>
          <w:p w:rsidR="00F26D1B" w:rsidRPr="0000440F" w:rsidRDefault="00F96730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val="en-US"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Мо</w:t>
            </w:r>
            <w:r w:rsidR="00F26D1B" w:rsidRPr="0000440F">
              <w:rPr>
                <w:rFonts w:ascii="Arial" w:hAnsi="Arial" w:cs="Arial"/>
                <w:sz w:val="16"/>
                <w:szCs w:val="16"/>
                <w:lang w:eastAsia="en-GB"/>
              </w:rPr>
              <w:t>жни вредности</w:t>
            </w:r>
          </w:p>
        </w:tc>
        <w:tc>
          <w:tcPr>
            <w:tcW w:w="1559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Задолжителен податок</w:t>
            </w:r>
          </w:p>
        </w:tc>
      </w:tr>
      <w:tr w:rsidR="00033A09" w:rsidRPr="0000440F" w:rsidTr="00F96730">
        <w:tc>
          <w:tcPr>
            <w:tcW w:w="9747" w:type="dxa"/>
            <w:gridSpan w:val="6"/>
            <w:shd w:val="clear" w:color="auto" w:fill="F2F2F2" w:themeFill="background1" w:themeFillShade="F2"/>
          </w:tcPr>
          <w:p w:rsidR="00033A09" w:rsidRPr="0000440F" w:rsidRDefault="00F26D1B" w:rsidP="007719AC">
            <w:pPr>
              <w:spacing w:after="0" w:line="276" w:lineRule="auto"/>
              <w:jc w:val="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b/>
                <w:sz w:val="18"/>
                <w:szCs w:val="18"/>
                <w:lang w:val="en-US"/>
              </w:rPr>
              <w:t>Info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00440F" w:rsidRDefault="00F26D1B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701" w:type="dxa"/>
          </w:tcPr>
          <w:p w:rsidR="00F26D1B" w:rsidRPr="0000440F" w:rsidRDefault="00F26D1B" w:rsidP="00F96730">
            <w:pPr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LEID</w:t>
            </w:r>
          </w:p>
        </w:tc>
        <w:tc>
          <w:tcPr>
            <w:tcW w:w="2127" w:type="dxa"/>
            <w:shd w:val="clear" w:color="auto" w:fill="auto"/>
          </w:tcPr>
          <w:p w:rsidR="00F26D1B" w:rsidRPr="0000440F" w:rsidRDefault="00F26D1B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ru-RU" w:eastAsia="en-GB"/>
              </w:rPr>
              <w:t>ЕМБС (Единствен матичен број на субјектот)</w:t>
            </w:r>
          </w:p>
        </w:tc>
        <w:tc>
          <w:tcPr>
            <w:tcW w:w="1701" w:type="dxa"/>
            <w:shd w:val="clear" w:color="auto" w:fill="auto"/>
          </w:tcPr>
          <w:p w:rsidR="00F26D1B" w:rsidRPr="0000440F" w:rsidRDefault="00F26D1B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F26D1B" w:rsidRPr="0000440F" w:rsidRDefault="00F26D1B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Фиксна (</w:t>
            </w:r>
            <w:r w:rsidRPr="0000440F">
              <w:rPr>
                <w:rFonts w:ascii="Arial" w:hAnsi="Arial" w:cs="Arial"/>
                <w:sz w:val="18"/>
                <w:szCs w:val="18"/>
                <w:lang w:val="en-GB" w:eastAsia="en-GB"/>
              </w:rPr>
              <w:t>7</w:t>
            </w: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 xml:space="preserve"> цифри)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00440F" w:rsidRDefault="00F26D1B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701" w:type="dxa"/>
          </w:tcPr>
          <w:p w:rsidR="00F26D1B" w:rsidRPr="0051019F" w:rsidRDefault="0051019F" w:rsidP="00F96730">
            <w:pP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  <w:t>UpdateType</w:t>
            </w:r>
          </w:p>
        </w:tc>
        <w:tc>
          <w:tcPr>
            <w:tcW w:w="2127" w:type="dxa"/>
            <w:shd w:val="clear" w:color="auto" w:fill="auto"/>
          </w:tcPr>
          <w:p w:rsidR="00F26D1B" w:rsidRPr="0000440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Тип на ажурирање</w:t>
            </w:r>
          </w:p>
        </w:tc>
        <w:tc>
          <w:tcPr>
            <w:tcW w:w="1701" w:type="dxa"/>
            <w:shd w:val="clear" w:color="auto" w:fill="auto"/>
          </w:tcPr>
          <w:p w:rsidR="00F26D1B" w:rsidRPr="0051019F" w:rsidRDefault="0051019F" w:rsidP="0020438C">
            <w:pPr>
              <w:jc w:val="center"/>
              <w:rPr>
                <w:rFonts w:ascii="Arial" w:hAnsi="Arial" w:cs="Arial"/>
                <w:sz w:val="18"/>
                <w:szCs w:val="18"/>
                <w:lang w:val="en-US"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26D1B" w:rsidRPr="0000440F" w:rsidRDefault="0051019F" w:rsidP="0020438C">
            <w:pPr>
              <w:jc w:val="center"/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0-50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00440F" w:rsidRDefault="00F26D1B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701" w:type="dxa"/>
          </w:tcPr>
          <w:p w:rsidR="00F26D1B" w:rsidRPr="0051019F" w:rsidRDefault="0051019F" w:rsidP="00F96730">
            <w:pP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  <w:t>ListType</w:t>
            </w:r>
          </w:p>
        </w:tc>
        <w:tc>
          <w:tcPr>
            <w:tcW w:w="2127" w:type="dxa"/>
            <w:shd w:val="clear" w:color="auto" w:fill="auto"/>
          </w:tcPr>
          <w:p w:rsidR="00F26D1B" w:rsidRPr="0000440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Тип на листа</w:t>
            </w:r>
          </w:p>
        </w:tc>
        <w:tc>
          <w:tcPr>
            <w:tcW w:w="1701" w:type="dxa"/>
            <w:shd w:val="clear" w:color="auto" w:fill="auto"/>
          </w:tcPr>
          <w:p w:rsidR="00F26D1B" w:rsidRPr="0000440F" w:rsidRDefault="0051019F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tinyint</w:t>
            </w:r>
          </w:p>
        </w:tc>
        <w:tc>
          <w:tcPr>
            <w:tcW w:w="1984" w:type="dxa"/>
            <w:shd w:val="clear" w:color="auto" w:fill="auto"/>
          </w:tcPr>
          <w:p w:rsidR="00F26D1B" w:rsidRPr="0000440F" w:rsidRDefault="0051019F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en-GB" w:eastAsia="en-GB"/>
              </w:rPr>
              <w:t>{1,2}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00440F" w:rsidRDefault="00F26D1B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1701" w:type="dxa"/>
          </w:tcPr>
          <w:p w:rsidR="00F26D1B" w:rsidRPr="0051019F" w:rsidRDefault="0051019F" w:rsidP="00F96730">
            <w:pP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  <w:t>InfoMessage</w:t>
            </w:r>
          </w:p>
        </w:tc>
        <w:tc>
          <w:tcPr>
            <w:tcW w:w="2127" w:type="dxa"/>
            <w:shd w:val="clear" w:color="auto" w:fill="auto"/>
          </w:tcPr>
          <w:p w:rsidR="00F26D1B" w:rsidRDefault="0051019F" w:rsidP="00F96730">
            <w:pPr>
              <w:rPr>
                <w:rFonts w:ascii="Arial" w:hAnsi="Arial" w:cs="Arial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Информативна порака. Истата може да има вредности</w:t>
            </w: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>:</w:t>
            </w:r>
          </w:p>
          <w:p w:rsidR="0051019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 xml:space="preserve">“OK” </w:t>
            </w:r>
            <w:r>
              <w:rPr>
                <w:rFonts w:ascii="Arial" w:hAnsi="Arial" w:cs="Arial"/>
                <w:sz w:val="18"/>
                <w:szCs w:val="18"/>
                <w:lang w:eastAsia="en-GB"/>
              </w:rPr>
              <w:t>– во случај на валиден формат или вредностите на влезните параметри да се дозволени</w:t>
            </w:r>
          </w:p>
          <w:p w:rsidR="0051019F" w:rsidRPr="0051019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>“NOK”</w:t>
            </w:r>
            <w:r>
              <w:rPr>
                <w:rFonts w:ascii="Arial" w:hAnsi="Arial" w:cs="Arial"/>
                <w:sz w:val="18"/>
                <w:szCs w:val="18"/>
                <w:lang w:eastAsia="en-GB"/>
              </w:rPr>
              <w:t xml:space="preserve"> – Грешка во форматот или</w:t>
            </w:r>
            <w:r w:rsidR="008268F2">
              <w:rPr>
                <w:rFonts w:ascii="Arial" w:hAnsi="Arial" w:cs="Arial"/>
                <w:sz w:val="18"/>
                <w:szCs w:val="18"/>
                <w:lang w:eastAsia="en-GB"/>
              </w:rPr>
              <w:t xml:space="preserve"> дозволените вредности на влезните параметри</w:t>
            </w:r>
          </w:p>
        </w:tc>
        <w:tc>
          <w:tcPr>
            <w:tcW w:w="1701" w:type="dxa"/>
            <w:shd w:val="clear" w:color="auto" w:fill="auto"/>
          </w:tcPr>
          <w:p w:rsidR="00F26D1B" w:rsidRPr="0000440F" w:rsidRDefault="0051019F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26D1B" w:rsidRPr="0000440F" w:rsidRDefault="0051019F" w:rsidP="0020438C">
            <w:pPr>
              <w:jc w:val="center"/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0-50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20438C">
            <w:pPr>
              <w:jc w:val="center"/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</w:tbl>
    <w:p w:rsidR="00D77343" w:rsidRPr="000F16CA" w:rsidRDefault="00D77343" w:rsidP="00D77343">
      <w:pPr>
        <w:pStyle w:val="Heading3"/>
      </w:pPr>
      <w:bookmarkStart w:id="9" w:name="_Toc439010191"/>
      <w:r>
        <w:t xml:space="preserve">Структура на порака за грешка / линк до </w:t>
      </w:r>
      <w:r w:rsidRPr="000F16CA">
        <w:t xml:space="preserve">XML </w:t>
      </w:r>
      <w:r>
        <w:t>шема</w:t>
      </w:r>
      <w:bookmarkEnd w:id="9"/>
      <w:r w:rsidRPr="000F16CA">
        <w:t xml:space="preserve"> </w:t>
      </w:r>
    </w:p>
    <w:p w:rsidR="00B11A96" w:rsidRDefault="00B11A96" w:rsidP="00B11A96">
      <w:pPr>
        <w:spacing w:after="0"/>
        <w:rPr>
          <w:rFonts w:ascii="Arial" w:hAnsi="Arial" w:cs="Arial"/>
          <w:sz w:val="22"/>
          <w:szCs w:val="22"/>
        </w:rPr>
      </w:pPr>
    </w:p>
    <w:p w:rsidR="00964290" w:rsidRDefault="00964290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грешка, веб сервисот може да ги врати следните пораки: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64290" w:rsidRPr="008F0533" w:rsidTr="00964290">
        <w:trPr>
          <w:trHeight w:val="413"/>
          <w:tblHeader/>
        </w:trPr>
        <w:tc>
          <w:tcPr>
            <w:tcW w:w="4962" w:type="dxa"/>
            <w:shd w:val="clear" w:color="auto" w:fill="C00000"/>
            <w:vAlign w:val="center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6429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Порака која ја враќа веб сервисот</w:t>
            </w:r>
          </w:p>
        </w:tc>
        <w:tc>
          <w:tcPr>
            <w:tcW w:w="4819" w:type="dxa"/>
            <w:shd w:val="clear" w:color="auto" w:fill="C00000"/>
            <w:vAlign w:val="center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6429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Опис на пораката</w:t>
            </w:r>
          </w:p>
        </w:tc>
      </w:tr>
      <w:tr w:rsidR="00964290" w:rsidRPr="00E83B03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Message="Клиентскиот сертификат не е валиден!"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Невалиден сертификат проследен во дигиталниот потпис на request-от.</w:t>
            </w:r>
          </w:p>
        </w:tc>
      </w:tr>
      <w:tr w:rsidR="00964290" w:rsidRPr="00324419" w:rsidTr="00964290">
        <w:trPr>
          <w:trHeight w:val="568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Message="Грешка при конверзија на клиентскиот сертификат!"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Кога клиентскиот сертификат на дигиталниот потпис кој е вметнат во request-от не може да се конвертира во X509 certificate за да може да се валидира.</w:t>
            </w:r>
          </w:p>
        </w:tc>
      </w:tr>
      <w:tr w:rsidR="00964290" w:rsidRPr="00E83B03" w:rsidTr="00964290">
        <w:trPr>
          <w:trHeight w:val="558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Message="Вашата автентикација е неуспешна!"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Јавниот клуч од сертификатот проследен во дигиталниот потпис на request-от не е ист со јавниот клуч на сертификатот кој се доставува во Централен регистар.</w:t>
            </w:r>
          </w:p>
        </w:tc>
      </w:tr>
      <w:tr w:rsidR="00964290" w:rsidRPr="008F0533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Message="Барањето не е валидно!"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валидацијата на request-от согласно параметрите не поминала и најверојатно е грешка во параметрите</w:t>
            </w:r>
          </w:p>
        </w:tc>
      </w:tr>
      <w:tr w:rsidR="00964290" w:rsidRPr="008F0533" w:rsidTr="00964290">
        <w:trPr>
          <w:trHeight w:val="751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Message="Немате авторизација за барањето!"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Можни причини се следните:</w:t>
            </w:r>
          </w:p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а. Не е активен клиентот</w:t>
            </w:r>
          </w:p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б. Не е активен производот</w:t>
            </w:r>
          </w:p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в. Тој производ не е доделен на тој клиент</w:t>
            </w:r>
          </w:p>
        </w:tc>
      </w:tr>
      <w:tr w:rsidR="00964290" w:rsidRPr="008F0533" w:rsidTr="00964290">
        <w:trPr>
          <w:trHeight w:val="375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Message="Надминат е бројот на дозволени дневни трансакции!"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Бројот на трансакции кои може да се направат на дневно ниво е надминат.</w:t>
            </w:r>
          </w:p>
        </w:tc>
      </w:tr>
      <w:tr w:rsidR="00964290" w:rsidRPr="00324419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Message="Не е пронајден запис за барањето!"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се е во ред, ама пребарувањето по тие параметри кои ги има во request-от не вратило резултати.</w:t>
            </w:r>
          </w:p>
        </w:tc>
      </w:tr>
      <w:tr w:rsidR="00964290" w:rsidRPr="00605543" w:rsidTr="00964290">
        <w:trPr>
          <w:trHeight w:val="192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Message="Барањето не е дигитално потпишано!"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request-от не е дигитално потпишан.</w:t>
            </w:r>
          </w:p>
        </w:tc>
      </w:tr>
      <w:tr w:rsidR="00964290" w:rsidRPr="00605543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Message="Верификацијата на дигиталниот потпис е неуспешна 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верификацијата на дигиталниот потпис во request-от не е успешно помината.</w:t>
            </w:r>
          </w:p>
        </w:tc>
      </w:tr>
      <w:tr w:rsidR="00964290" w:rsidRPr="007220FE" w:rsidTr="00964290">
        <w:trPr>
          <w:trHeight w:val="751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Message="Системска грешка при потпишување на излезните податоци!"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 xml:space="preserve">Проблем при потпишување на излезните податоци кои ги враќа веб методата.  </w:t>
            </w:r>
          </w:p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Да се контактира Централен регистар</w:t>
            </w:r>
          </w:p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b/>
                <w:sz w:val="18"/>
                <w:szCs w:val="18"/>
              </w:rPr>
              <w:t>Напомена</w:t>
            </w:r>
            <w:r w:rsidRPr="00964290">
              <w:rPr>
                <w:rFonts w:ascii="Arial" w:hAnsi="Arial" w:cs="Arial"/>
                <w:sz w:val="18"/>
                <w:szCs w:val="18"/>
              </w:rPr>
              <w:t>: Излезниот xml стринг не содржи елемент &lt;Signature&gt;</w:t>
            </w:r>
          </w:p>
        </w:tc>
      </w:tr>
      <w:tr w:rsidR="00964290" w:rsidRPr="009F38C3" w:rsidTr="00964290">
        <w:trPr>
          <w:trHeight w:val="375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Message="Системска Грешка!"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не е ништо од горенаведените пораки.</w:t>
            </w:r>
          </w:p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Да се контактира Централен регистар</w:t>
            </w:r>
          </w:p>
        </w:tc>
      </w:tr>
    </w:tbl>
    <w:p w:rsidR="00D60415" w:rsidRDefault="00D60415">
      <w:pPr>
        <w:spacing w:after="0"/>
        <w:jc w:val="left"/>
        <w:rPr>
          <w:rFonts w:ascii="Arial" w:hAnsi="Arial" w:cs="Arial"/>
          <w:b/>
          <w:bCs/>
          <w:i/>
          <w:sz w:val="22"/>
          <w:szCs w:val="26"/>
        </w:rPr>
      </w:pPr>
      <w:r>
        <w:br w:type="page"/>
      </w:r>
    </w:p>
    <w:p w:rsidR="00D77343" w:rsidRDefault="00D77343" w:rsidP="00D77343">
      <w:pPr>
        <w:pStyle w:val="Heading3"/>
      </w:pPr>
      <w:bookmarkStart w:id="10" w:name="_Toc439010192"/>
      <w:r>
        <w:lastRenderedPageBreak/>
        <w:t>WSDL</w:t>
      </w:r>
      <w:bookmarkEnd w:id="10"/>
    </w:p>
    <w:p w:rsidR="00B11A96" w:rsidRDefault="00B11A96" w:rsidP="00D77343">
      <w:pPr>
        <w:rPr>
          <w:rFonts w:ascii="Arial" w:hAnsi="Arial" w:cs="Arial"/>
          <w:sz w:val="22"/>
          <w:szCs w:val="22"/>
        </w:rPr>
      </w:pPr>
    </w:p>
    <w:p w:rsidR="00D77343" w:rsidRPr="00D77343" w:rsidRDefault="00D77343" w:rsidP="00D77343">
      <w:pPr>
        <w:rPr>
          <w:rFonts w:ascii="Arial" w:hAnsi="Arial" w:cs="Arial"/>
          <w:sz w:val="22"/>
          <w:szCs w:val="22"/>
        </w:rPr>
      </w:pPr>
      <w:r w:rsidRPr="00D77343">
        <w:rPr>
          <w:rFonts w:ascii="Arial" w:hAnsi="Arial" w:cs="Arial"/>
          <w:sz w:val="22"/>
          <w:szCs w:val="22"/>
        </w:rPr>
        <w:t>Во продолжение е</w:t>
      </w:r>
      <w:r>
        <w:rPr>
          <w:rFonts w:ascii="Arial" w:hAnsi="Arial" w:cs="Arial"/>
          <w:sz w:val="22"/>
          <w:szCs w:val="22"/>
        </w:rPr>
        <w:t xml:space="preserve"> даден</w:t>
      </w:r>
      <w:r w:rsidRPr="00D77343">
        <w:rPr>
          <w:rFonts w:ascii="Arial" w:hAnsi="Arial" w:cs="Arial"/>
          <w:sz w:val="22"/>
          <w:szCs w:val="22"/>
        </w:rPr>
        <w:t xml:space="preserve"> WSDL на сервисот: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color w:val="FF0000"/>
          <w:sz w:val="18"/>
          <w:szCs w:val="18"/>
          <w:highlight w:val="yellow"/>
          <w:lang w:val="en-US" w:eastAsia="en-US"/>
        </w:rPr>
        <w:t>&lt;?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xml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version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"1.0"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encoding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"UTF-8"</w:t>
      </w:r>
      <w:r w:rsidRPr="008268F2">
        <w:rPr>
          <w:rFonts w:ascii="Arial" w:hAnsi="Arial" w:cs="Arial"/>
          <w:color w:val="FF0000"/>
          <w:sz w:val="18"/>
          <w:szCs w:val="18"/>
          <w:highlight w:val="yellow"/>
          <w:lang w:val="en-US" w:eastAsia="en-US"/>
        </w:rPr>
        <w:t>?&gt;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&lt;wsdl:definitions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xmlns:wsdl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"http://schemas.xmlsoap.org/wsdl/"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xmlns:i0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"http://tempuri.org/"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xmlns:msc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"http://schemas.microsoft.com/ws/2005/12/wsdl/contract"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xmlns:soap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"http://schemas.xmlsoap.org/wsdl/soap/"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xmlns:soap12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"http://schemas.xmlsoap.org/wsdl/soap12/"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xmlns:soapenc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"http://schemas.xmlsoap.org/soap/encoding/"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xmlns:tns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"http://schemas.xmlsoap.org/ws/2004/08/addressing"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xmlns:wsa10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"http://www.w3.org/2005/08/addressing"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xmlns:wsam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"http://www.w3.org/2007/05/addressing/metadata"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xmlns:wsap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"http://schemas.xmlsoap.org/ws/2004/08/addressing/policy"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xmlns:wsaw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"http://www.w3.org/2006/05/addressing/wsdl"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xmlns:wsp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"http://schemas.xmlsoap.org/ws/2004/09/policy"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xmlns:wsu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"http://docs.oasis-open.org/wss/2004/01/oasis-200401-wss-wssecurity-utility-1.0.xsd"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xmlns:wsx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"http://schemas.xmlsoap.org/ws/2004/09/mex"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xmlns:xsd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"ListOfSubjectsCU"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&lt;wsdl:types&gt;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&lt;xs:schema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elementFormDefault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"GetSubjectsCU"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&lt;xs:complexType&gt;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&lt;xs:sequence&gt;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"param"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"xs:string"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&lt;/xs:sequence&gt;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&lt;/xs:complexType&gt;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&lt;/xs:element&gt;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"GetSubjectsCUResponse"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&lt;xs:complexType&gt;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&lt;xs:sequence&gt;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"GetSubjectsCUResult"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"xs:string"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&lt;/xs:sequence&gt;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&lt;/xs:complexType&gt;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&lt;/xs:element&gt;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&lt;/xs:schema&gt;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&lt;xs:schema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xmlns:tns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"http://schemas.microsoft.com/2003/10/Serialization/"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attributeFormDefault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elementFormDefault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"http://schemas.microsoft.com/2003/10/Serialization/"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"anyType"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"xs:anyType"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"anyURI"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"xs:anyURI"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"base64Binary"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"xs:base64Binary"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"boolean"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"xs:boolean"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"byte"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"xs:byte"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"dateTime"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"xs:dateTime"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"decimal"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"xs:decimal"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"double"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"xs:double"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"float"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"xs:float"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"int"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"xs:int"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"long"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"xs:long"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"QName"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"xs:QName"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"short"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"xs:short"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"string"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"xs:string"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"unsignedByte"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"xs:unsignedByte"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"unsignedInt"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"xs:unsignedInt"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"unsignedLong"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"xs:unsignedLong"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"unsignedShort"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"xs:unsignedShort"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"char"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"tns:char"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&lt;xs:simpleType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"char"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&lt;xs:restriction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base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"xs:int"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&lt;/xs:simpleType&gt;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"duration"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"tns:duration"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&lt;xs:simpleType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"duration"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&lt;xs:restriction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base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"xs:duration"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&lt;xs:pattern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"\-?P(\d*D)?(T(\d*H)?(\d*M)?(\d*(\.\d*)?S)?)?"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&lt;xs:minInclusive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"-P10675199DT2H48M5.4775808S"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&lt;xs:maxInclusive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"P10675199DT2H48M5.4775807S"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&lt;/xs:restriction&gt;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&lt;/xs:simpleType&gt;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"guid"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"tns:guid"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&lt;xs:simpleType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"guid"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&lt;xs:restriction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base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"xs:string"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&lt;xs:pattern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"[\da-fA-F]{8}-[\da-fA-F]{4}-[\da-fA-F]{4}-[\da-fA-F]{4}-[\da-fA-F]{12}"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&lt;/xs:restriction&gt;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&lt;/xs:simpleType&gt;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&lt;xs:attribute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"FactoryType"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"xs:QName"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&lt;xs:attribute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"xs:ID"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&lt;xs:attribute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"Ref"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"xs:IDREF"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&lt;/xs:schema&gt;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&lt;xs:schema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xmlns:tns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"http://schemas.datacontract.org/2004/07/Contracts.DataAccessLibrary"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elementFormDefault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"http://schemas.datacontract.org/2004/07/Contracts.DataAccessLibrary"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&lt;xs:complexType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"InteropFault"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&lt;xs:sequence&gt;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"ErrorDetails"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"xs:string"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"ErrorMessage"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"xs:string"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"Result"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"xs:boolean"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&lt;/xs:sequence&gt;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&lt;/xs:complexType&gt;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"InteropFault"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"tns:InteropFault"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&lt;/xs:schema&gt;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&lt;/wsdl:types&gt;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&lt;wsdl:message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"IListOfSubjectsCU_GetSubjectsCU_InputMessage"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&lt;wsdl:part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"parameters"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"tns:GetSubjectsCU"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&lt;/wsdl:message&gt;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&lt;wsdl:message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"IListOfSubjectsCU_GetSubjectsCU_OutputMessage"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&lt;wsdl:part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"parameters"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"tns:GetSubjectsCUResponse"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&lt;/wsdl:message&gt;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&lt;wsdl:message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"IListOfSubjectsCU_GetSubjectsCU_InteropFaultFault_FaultMessage"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&lt;wsdl:part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xmlns:q1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"http://schemas.datacontract.org/2004/07/Contracts.DataAccessLibrary"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"detail"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"q1:InteropFault"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&lt;/wsdl:message&gt;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&lt;wsdl:portType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"IListOfSubjectsCU"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&lt;wsdl:operation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"GetSubjectsCU"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&lt;wsdl:input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wsaw:Action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"http://interop.org/IListOfSubjectsCU/GetSubjectsCU"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message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"tns:IListOfSubjectsCU_GetSubjectsCU_InputMessage"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&lt;wsdl:output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wsaw:Action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"http://interop.org/IListOfSubjectsCU/GetSubjectsCUResponse"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message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"tns:IListOfSubjectsCU_GetSubjectsCU_OutputMessage"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wsaw:Action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"http://interop.org/IListOfSubjectsCU/GetSubjectsCUInteropFaultFault"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"InteropFaultFault"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message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"tns:IListOfSubjectsCU_GetSubjectsCU_InteropFaultFault_FaultMessage"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&lt;/wsdl:operation&gt;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&lt;/wsdl:portType&gt;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&lt;wsdl:binding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"CustomBinding_IListOfSubjectsCU"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"tns:IListOfSubjectsCU"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&lt;soap12:binding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transport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"http://schemas.xmlsoap.org/soap/http"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&lt;wsdl:operation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"GetSubjectsCU"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&lt;soap12:operation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soapAction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"http://interop.org/IListOfSubjectsCU/GetSubjectsCU"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style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"document"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&lt;wsdl:input&gt;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&lt;soap12:body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use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"literal"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&lt;/wsdl:input&gt;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&lt;wsdl:output&gt;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&lt;soap12:body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use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"literal"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&lt;/wsdl:output&gt;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"InteropFaultFault"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&lt;soap12:fault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use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"literal"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"InteropFaultFault"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namespace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&lt;/wsdl:fault&gt;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&lt;/wsdl:operation&gt;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&lt;/wsdl:binding&gt;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&lt;wsdl:service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"ListOfSubjectsCU"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&lt;wsdl:port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"CustomBinding_IListOfSubjectsCU"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binding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"tns:CustomBinding_IListOfSubjectsCU"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&lt;soap12:address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location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8268F2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"http://interopservices.crm.host.c/ListOfSubjectsCU.svc/custom"</w:t>
      </w:r>
      <w:r w:rsidRPr="008268F2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&lt;/wsdl:port&gt;</w:t>
      </w:r>
    </w:p>
    <w:p w:rsidR="008268F2" w:rsidRPr="008268F2" w:rsidRDefault="008268F2" w:rsidP="008268F2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8268F2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&lt;/wsdl:service&gt;</w:t>
      </w:r>
    </w:p>
    <w:p w:rsidR="00D60415" w:rsidRPr="008268F2" w:rsidRDefault="008268F2" w:rsidP="008268F2">
      <w:pPr>
        <w:spacing w:after="0" w:line="276" w:lineRule="auto"/>
        <w:jc w:val="left"/>
        <w:rPr>
          <w:rFonts w:ascii="Arial" w:hAnsi="Arial" w:cs="Arial"/>
          <w:sz w:val="18"/>
          <w:szCs w:val="18"/>
        </w:rPr>
      </w:pPr>
      <w:r w:rsidRPr="008268F2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&lt;/wsdl:definitions&gt;</w:t>
      </w:r>
    </w:p>
    <w:p w:rsidR="00D77343" w:rsidRDefault="00D77343" w:rsidP="00D77343">
      <w:pPr>
        <w:spacing w:after="0" w:line="276" w:lineRule="auto"/>
        <w:jc w:val="left"/>
        <w:rPr>
          <w:rFonts w:ascii="Arial" w:hAnsi="Arial" w:cs="Arial"/>
          <w:sz w:val="22"/>
          <w:szCs w:val="22"/>
        </w:rPr>
      </w:pPr>
    </w:p>
    <w:p w:rsidR="000C3801" w:rsidRPr="000C3801" w:rsidRDefault="000C3801" w:rsidP="000F16CA">
      <w:pPr>
        <w:spacing w:after="0" w:line="276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801" w:rsidRPr="000C3801" w:rsidSect="007426FF">
      <w:headerReference w:type="default" r:id="rId18"/>
      <w:footerReference w:type="even" r:id="rId19"/>
      <w:footerReference w:type="default" r:id="rId20"/>
      <w:headerReference w:type="first" r:id="rId21"/>
      <w:pgSz w:w="11906" w:h="16838" w:code="9"/>
      <w:pgMar w:top="156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85" w:rsidRDefault="00FC3C85">
      <w:r>
        <w:separator/>
      </w:r>
    </w:p>
  </w:endnote>
  <w:endnote w:type="continuationSeparator" w:id="0">
    <w:p w:rsidR="00FC3C85" w:rsidRDefault="00FC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9E" w:rsidRDefault="00A8669E" w:rsidP="003E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8669E" w:rsidRDefault="00A8669E" w:rsidP="004C4D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9E" w:rsidRDefault="00A8669E">
    <w:pPr>
      <w:pStyle w:val="Footer"/>
      <w:jc w:val="right"/>
    </w:pPr>
  </w:p>
  <w:tbl>
    <w:tblPr>
      <w:tblStyle w:val="TableGrid"/>
      <w:tblpPr w:leftFromText="180" w:rightFromText="180" w:vertAnchor="text" w:horzAnchor="margin" w:tblpY="240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55"/>
      <w:gridCol w:w="1099"/>
    </w:tblGrid>
    <w:tr w:rsidR="00A8669E" w:rsidRPr="00E347F4" w:rsidTr="00F96730">
      <w:tc>
        <w:tcPr>
          <w:tcW w:w="8755" w:type="dxa"/>
          <w:vMerge w:val="restart"/>
        </w:tcPr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 w:cs="Arial"/>
              <w:bCs/>
              <w:sz w:val="14"/>
              <w:szCs w:val="14"/>
            </w:rPr>
          </w:pPr>
          <w:r w:rsidRPr="00E347F4">
            <w:rPr>
              <w:rFonts w:asciiTheme="minorHAnsi" w:hAnsiTheme="minorHAnsi" w:cs="Arial"/>
              <w:bCs/>
              <w:sz w:val="14"/>
              <w:szCs w:val="14"/>
            </w:rPr>
            <w:t xml:space="preserve">КИНГ ИЦТ д.о.о.е.л Скопје, ул. Јадранска магистрала бр.12, 1000 Скопје, Македонија </w:t>
          </w:r>
        </w:p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 w:cs="Arial"/>
              <w:bCs/>
              <w:sz w:val="14"/>
              <w:szCs w:val="14"/>
            </w:rPr>
          </w:pPr>
          <w:r w:rsidRPr="00E347F4">
            <w:rPr>
              <w:rFonts w:asciiTheme="minorHAnsi" w:hAnsiTheme="minorHAnsi" w:cs="Arial"/>
              <w:bCs/>
              <w:sz w:val="14"/>
              <w:szCs w:val="14"/>
            </w:rPr>
            <w:t>тел. +389 (0)2 3202970, факс. +389 (0)2 3202980</w:t>
          </w:r>
        </w:p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  <w:r w:rsidRPr="00E347F4">
            <w:rPr>
              <w:rFonts w:asciiTheme="minorHAnsi" w:hAnsiTheme="minorHAnsi" w:cs="Arial"/>
              <w:bCs/>
              <w:sz w:val="14"/>
              <w:szCs w:val="14"/>
            </w:rPr>
            <w:t>Даночен број: 4030008020265 НЛБ Тутунска Банка Скопје, жиро-сметка: 210-0632527001-98</w:t>
          </w:r>
        </w:p>
      </w:tc>
      <w:tc>
        <w:tcPr>
          <w:tcW w:w="1099" w:type="dxa"/>
        </w:tcPr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  <w:r w:rsidRPr="00E347F4">
            <w:rPr>
              <w:rFonts w:asciiTheme="minorHAnsi" w:hAnsiTheme="minorHAnsi" w:cs="Arial"/>
              <w:bCs/>
              <w:noProof/>
              <w:sz w:val="14"/>
              <w:szCs w:val="14"/>
              <w:lang w:val="en-US" w:eastAsia="en-US"/>
            </w:rPr>
            <w:drawing>
              <wp:anchor distT="0" distB="0" distL="114300" distR="114300" simplePos="0" relativeHeight="251663872" behindDoc="1" locked="0" layoutInCell="1" allowOverlap="1" wp14:anchorId="7BCEC41C" wp14:editId="46465FDB">
                <wp:simplePos x="0" y="0"/>
                <wp:positionH relativeFrom="column">
                  <wp:posOffset>-5368</wp:posOffset>
                </wp:positionH>
                <wp:positionV relativeFrom="paragraph">
                  <wp:posOffset>12940</wp:posOffset>
                </wp:positionV>
                <wp:extent cx="531495" cy="163195"/>
                <wp:effectExtent l="0" t="0" r="1905" b="8255"/>
                <wp:wrapNone/>
                <wp:docPr id="9" name="Picture 16" descr="tri-strel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tri-streli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49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8669E" w:rsidRPr="00E347F4" w:rsidTr="00F96730">
      <w:trPr>
        <w:trHeight w:val="318"/>
      </w:trPr>
      <w:tc>
        <w:tcPr>
          <w:tcW w:w="8755" w:type="dxa"/>
          <w:vMerge/>
        </w:tcPr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</w:p>
      </w:tc>
      <w:tc>
        <w:tcPr>
          <w:tcW w:w="1099" w:type="dxa"/>
        </w:tcPr>
        <w:sdt>
          <w:sdtPr>
            <w:rPr>
              <w:rFonts w:asciiTheme="minorHAnsi" w:hAnsiTheme="minorHAnsi"/>
            </w:rPr>
            <w:id w:val="-1710719407"/>
            <w:docPartObj>
              <w:docPartGallery w:val="Page Numbers (Top of Page)"/>
              <w:docPartUnique/>
            </w:docPartObj>
          </w:sdtPr>
          <w:sdtEndPr/>
          <w:sdtContent>
            <w:p w:rsidR="00A8669E" w:rsidRPr="007C7D62" w:rsidRDefault="00A8669E" w:rsidP="007C7D62">
              <w:pPr>
                <w:pStyle w:val="Footer"/>
                <w:jc w:val="center"/>
                <w:rPr>
                  <w:rFonts w:asciiTheme="minorHAnsi" w:hAnsiTheme="minorHAnsi"/>
                </w:rPr>
              </w:pP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begin"/>
              </w:r>
              <w:r w:rsidRPr="007C7D62">
                <w:rPr>
                  <w:rFonts w:asciiTheme="minorHAnsi" w:hAnsiTheme="minorHAnsi"/>
                  <w:bCs/>
                </w:rPr>
                <w:instrText xml:space="preserve"> PAGE </w:instrTex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separate"/>
              </w:r>
              <w:r w:rsidR="00E709EB">
                <w:rPr>
                  <w:rFonts w:asciiTheme="minorHAnsi" w:hAnsiTheme="minorHAnsi"/>
                  <w:bCs/>
                  <w:noProof/>
                </w:rPr>
                <w:t>2</w: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end"/>
              </w:r>
              <w:r w:rsidRPr="007C7D62">
                <w:rPr>
                  <w:rFonts w:asciiTheme="minorHAnsi" w:hAnsiTheme="minorHAnsi"/>
                </w:rPr>
                <w:t xml:space="preserve"> од </w: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begin"/>
              </w:r>
              <w:r w:rsidRPr="007C7D62">
                <w:rPr>
                  <w:rFonts w:asciiTheme="minorHAnsi" w:hAnsiTheme="minorHAnsi"/>
                  <w:bCs/>
                </w:rPr>
                <w:instrText xml:space="preserve"> NUMPAGES  </w:instrTex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separate"/>
              </w:r>
              <w:r w:rsidR="00E709EB">
                <w:rPr>
                  <w:rFonts w:asciiTheme="minorHAnsi" w:hAnsiTheme="minorHAnsi"/>
                  <w:bCs/>
                  <w:noProof/>
                </w:rPr>
                <w:t>10</w: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end"/>
              </w:r>
            </w:p>
          </w:sdtContent>
        </w:sdt>
        <w:p w:rsidR="00A8669E" w:rsidRPr="00E347F4" w:rsidRDefault="00A8669E" w:rsidP="00F96730">
          <w:pPr>
            <w:pStyle w:val="Footer"/>
            <w:jc w:val="center"/>
            <w:rPr>
              <w:rFonts w:asciiTheme="minorHAnsi" w:hAnsiTheme="minorHAnsi"/>
            </w:rPr>
          </w:pPr>
        </w:p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</w:p>
      </w:tc>
    </w:tr>
  </w:tbl>
  <w:p w:rsidR="00A8669E" w:rsidRDefault="00A8669E" w:rsidP="007C7D62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85" w:rsidRDefault="00FC3C85">
      <w:r>
        <w:separator/>
      </w:r>
    </w:p>
  </w:footnote>
  <w:footnote w:type="continuationSeparator" w:id="0">
    <w:p w:rsidR="00FC3C85" w:rsidRDefault="00FC3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63"/>
      <w:gridCol w:w="2287"/>
      <w:gridCol w:w="1838"/>
      <w:gridCol w:w="1478"/>
      <w:gridCol w:w="1177"/>
      <w:gridCol w:w="1031"/>
      <w:gridCol w:w="1694"/>
      <w:gridCol w:w="62"/>
    </w:tblGrid>
    <w:tr w:rsidR="00A8669E" w:rsidTr="000978E8">
      <w:trPr>
        <w:gridAfter w:val="1"/>
        <w:wAfter w:w="62" w:type="dxa"/>
        <w:jc w:val="center"/>
      </w:trPr>
      <w:tc>
        <w:tcPr>
          <w:tcW w:w="235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8669E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sz w:val="18"/>
              <w:szCs w:val="18"/>
              <w:lang w:val="hr-HR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EB49CDE" wp14:editId="31F2D009">
                <wp:extent cx="1242060" cy="353695"/>
                <wp:effectExtent l="0" t="0" r="0" b="8255"/>
                <wp:docPr id="4" name="Picture 4" descr="King-logo-final_odreza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ing-logo-final_odreza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3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A8669E" w:rsidRDefault="00A8669E" w:rsidP="000978E8">
          <w:pPr>
            <w:autoSpaceDE w:val="0"/>
            <w:autoSpaceDN w:val="0"/>
            <w:adjustRightInd w:val="0"/>
            <w:spacing w:after="0" w:line="276" w:lineRule="auto"/>
            <w:jc w:val="center"/>
            <w:rPr>
              <w:rFonts w:ascii="Arial" w:hAnsi="Arial" w:cs="Arial"/>
              <w:sz w:val="18"/>
              <w:szCs w:val="18"/>
              <w:lang w:val="hr-HR"/>
            </w:rPr>
          </w:pPr>
        </w:p>
      </w:tc>
      <w:tc>
        <w:tcPr>
          <w:tcW w:w="272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8669E" w:rsidRDefault="00A8669E" w:rsidP="000978E8">
          <w:pPr>
            <w:pStyle w:val="Header"/>
            <w:spacing w:after="0" w:line="276" w:lineRule="auto"/>
            <w:jc w:val="right"/>
          </w:pPr>
          <w:r>
            <w:rPr>
              <w:rFonts w:ascii="Calibri" w:hAnsi="Calibri" w:cs="Calibri"/>
              <w:noProof/>
              <w:sz w:val="24"/>
              <w:lang w:val="en-US" w:eastAsia="en-US"/>
            </w:rPr>
            <w:drawing>
              <wp:anchor distT="0" distB="0" distL="114300" distR="114300" simplePos="0" relativeHeight="251661824" behindDoc="0" locked="0" layoutInCell="1" allowOverlap="1" wp14:anchorId="4B23A583" wp14:editId="31916DEE">
                <wp:simplePos x="0" y="0"/>
                <wp:positionH relativeFrom="column">
                  <wp:posOffset>1216025</wp:posOffset>
                </wp:positionH>
                <wp:positionV relativeFrom="paragraph">
                  <wp:posOffset>-197485</wp:posOffset>
                </wp:positionV>
                <wp:extent cx="424180" cy="464820"/>
                <wp:effectExtent l="0" t="0" r="0" b="0"/>
                <wp:wrapNone/>
                <wp:docPr id="8" name="Picture 8" descr="Description: Grbot-na-RM_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Grbot-na-RM_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-100000" contrast="-10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180" cy="4648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8669E" w:rsidTr="00421EA3">
      <w:trPr>
        <w:gridBefore w:val="1"/>
        <w:wBefore w:w="63" w:type="dxa"/>
        <w:jc w:val="center"/>
      </w:trPr>
      <w:tc>
        <w:tcPr>
          <w:tcW w:w="9567" w:type="dxa"/>
          <w:gridSpan w:val="7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421EA3">
          <w:pPr>
            <w:pStyle w:val="Header"/>
            <w:spacing w:after="0" w:line="276" w:lineRule="auto"/>
            <w:rPr>
              <w:color w:val="808080" w:themeColor="background1" w:themeShade="80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Назив на документот: 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Функционална спецификација на веб сервис</w:t>
          </w:r>
        </w:p>
      </w:tc>
    </w:tr>
    <w:tr w:rsidR="00A8669E" w:rsidTr="000978E8">
      <w:trPr>
        <w:gridBefore w:val="1"/>
        <w:wBefore w:w="63" w:type="dxa"/>
        <w:trHeight w:val="207"/>
        <w:jc w:val="center"/>
      </w:trPr>
      <w:tc>
        <w:tcPr>
          <w:tcW w:w="5603" w:type="dxa"/>
          <w:gridSpan w:val="3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Договорен орган: МИОА</w:t>
          </w:r>
        </w:p>
      </w:tc>
      <w:tc>
        <w:tcPr>
          <w:tcW w:w="3964" w:type="dxa"/>
          <w:gridSpan w:val="4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Calibri"/>
              <w:color w:val="808080" w:themeColor="background1" w:themeShade="80"/>
              <w:sz w:val="24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Економски оператор: КИНГ ИЦТ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 конзорциум</w:t>
          </w: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 </w:t>
          </w:r>
        </w:p>
      </w:tc>
    </w:tr>
    <w:tr w:rsidR="00A8669E" w:rsidTr="000978E8">
      <w:trPr>
        <w:gridBefore w:val="1"/>
        <w:wBefore w:w="63" w:type="dxa"/>
        <w:jc w:val="center"/>
      </w:trPr>
      <w:tc>
        <w:tcPr>
          <w:tcW w:w="4125" w:type="dxa"/>
          <w:gridSpan w:val="2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421EA3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Степен на доверливост:  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Деловна тајна</w:t>
          </w:r>
        </w:p>
      </w:tc>
      <w:tc>
        <w:tcPr>
          <w:tcW w:w="1478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Верзија: 1.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0.</w:t>
          </w:r>
        </w:p>
      </w:tc>
      <w:tc>
        <w:tcPr>
          <w:tcW w:w="2208" w:type="dxa"/>
          <w:gridSpan w:val="2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Ревизија: 00</w:t>
          </w:r>
        </w:p>
      </w:tc>
      <w:tc>
        <w:tcPr>
          <w:tcW w:w="1756" w:type="dxa"/>
          <w:gridSpan w:val="2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8268F2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Calibri"/>
              <w:color w:val="808080" w:themeColor="background1" w:themeShade="80"/>
              <w:sz w:val="24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Датум:  </w:t>
          </w:r>
          <w:r w:rsidR="008268F2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16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.12</w:t>
          </w: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.201</w:t>
          </w:r>
          <w:r w:rsidR="008268F2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6</w:t>
          </w:r>
        </w:p>
      </w:tc>
    </w:tr>
  </w:tbl>
  <w:p w:rsidR="00A8669E" w:rsidRDefault="00A866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9E" w:rsidRDefault="00A8669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8494A0" wp14:editId="26467234">
              <wp:simplePos x="0" y="0"/>
              <wp:positionH relativeFrom="column">
                <wp:posOffset>-1371600</wp:posOffset>
              </wp:positionH>
              <wp:positionV relativeFrom="paragraph">
                <wp:posOffset>3056255</wp:posOffset>
              </wp:positionV>
              <wp:extent cx="228600" cy="0"/>
              <wp:effectExtent l="9525" t="8255" r="9525" b="1079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E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240.65pt" to="-90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" strokecolor="#be000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F2F34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6EE8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7E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44DB5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30F90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26053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D456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A2E7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4CBA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483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A2606"/>
    <w:multiLevelType w:val="hybridMultilevel"/>
    <w:tmpl w:val="911E9C2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69225A"/>
    <w:multiLevelType w:val="hybridMultilevel"/>
    <w:tmpl w:val="0BF06240"/>
    <w:lvl w:ilvl="0" w:tplc="5B9243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37" w:hanging="360"/>
      </w:pPr>
    </w:lvl>
    <w:lvl w:ilvl="2" w:tplc="042F001B" w:tentative="1">
      <w:start w:val="1"/>
      <w:numFmt w:val="lowerRoman"/>
      <w:lvlText w:val="%3."/>
      <w:lvlJc w:val="right"/>
      <w:pPr>
        <w:ind w:left="2157" w:hanging="180"/>
      </w:pPr>
    </w:lvl>
    <w:lvl w:ilvl="3" w:tplc="042F000F" w:tentative="1">
      <w:start w:val="1"/>
      <w:numFmt w:val="decimal"/>
      <w:lvlText w:val="%4."/>
      <w:lvlJc w:val="left"/>
      <w:pPr>
        <w:ind w:left="2877" w:hanging="360"/>
      </w:pPr>
    </w:lvl>
    <w:lvl w:ilvl="4" w:tplc="042F0019" w:tentative="1">
      <w:start w:val="1"/>
      <w:numFmt w:val="lowerLetter"/>
      <w:lvlText w:val="%5."/>
      <w:lvlJc w:val="left"/>
      <w:pPr>
        <w:ind w:left="3597" w:hanging="360"/>
      </w:pPr>
    </w:lvl>
    <w:lvl w:ilvl="5" w:tplc="042F001B" w:tentative="1">
      <w:start w:val="1"/>
      <w:numFmt w:val="lowerRoman"/>
      <w:lvlText w:val="%6."/>
      <w:lvlJc w:val="right"/>
      <w:pPr>
        <w:ind w:left="4317" w:hanging="180"/>
      </w:pPr>
    </w:lvl>
    <w:lvl w:ilvl="6" w:tplc="042F000F" w:tentative="1">
      <w:start w:val="1"/>
      <w:numFmt w:val="decimal"/>
      <w:lvlText w:val="%7."/>
      <w:lvlJc w:val="left"/>
      <w:pPr>
        <w:ind w:left="5037" w:hanging="360"/>
      </w:pPr>
    </w:lvl>
    <w:lvl w:ilvl="7" w:tplc="042F0019" w:tentative="1">
      <w:start w:val="1"/>
      <w:numFmt w:val="lowerLetter"/>
      <w:lvlText w:val="%8."/>
      <w:lvlJc w:val="left"/>
      <w:pPr>
        <w:ind w:left="5757" w:hanging="360"/>
      </w:pPr>
    </w:lvl>
    <w:lvl w:ilvl="8" w:tplc="042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0830555B"/>
    <w:multiLevelType w:val="hybridMultilevel"/>
    <w:tmpl w:val="CBEA4964"/>
    <w:lvl w:ilvl="0" w:tplc="57E6A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B043CE6"/>
    <w:multiLevelType w:val="hybridMultilevel"/>
    <w:tmpl w:val="B2CA601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27869"/>
    <w:multiLevelType w:val="hybridMultilevel"/>
    <w:tmpl w:val="4E7ECC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DC73A08"/>
    <w:multiLevelType w:val="hybridMultilevel"/>
    <w:tmpl w:val="B2CA601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50734E"/>
    <w:multiLevelType w:val="hybridMultilevel"/>
    <w:tmpl w:val="1616B43E"/>
    <w:lvl w:ilvl="0" w:tplc="73F4CA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51B0F"/>
    <w:multiLevelType w:val="hybridMultilevel"/>
    <w:tmpl w:val="B4B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E01418"/>
    <w:multiLevelType w:val="hybridMultilevel"/>
    <w:tmpl w:val="10CA650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91AB2"/>
    <w:multiLevelType w:val="hybridMultilevel"/>
    <w:tmpl w:val="D5ACDA0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9E1DC1"/>
    <w:multiLevelType w:val="hybridMultilevel"/>
    <w:tmpl w:val="C42EC188"/>
    <w:lvl w:ilvl="0" w:tplc="6F801040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D7DEF"/>
    <w:multiLevelType w:val="multilevel"/>
    <w:tmpl w:val="5CFA585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  <w:szCs w:val="22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3296741"/>
    <w:multiLevelType w:val="hybridMultilevel"/>
    <w:tmpl w:val="9882562C"/>
    <w:lvl w:ilvl="0" w:tplc="B7C0D82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A7591F"/>
    <w:multiLevelType w:val="hybridMultilevel"/>
    <w:tmpl w:val="B0FC61C8"/>
    <w:lvl w:ilvl="0" w:tplc="42BCA45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521863"/>
    <w:multiLevelType w:val="hybridMultilevel"/>
    <w:tmpl w:val="0BF06240"/>
    <w:lvl w:ilvl="0" w:tplc="5B9243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37" w:hanging="360"/>
      </w:pPr>
    </w:lvl>
    <w:lvl w:ilvl="2" w:tplc="042F001B" w:tentative="1">
      <w:start w:val="1"/>
      <w:numFmt w:val="lowerRoman"/>
      <w:lvlText w:val="%3."/>
      <w:lvlJc w:val="right"/>
      <w:pPr>
        <w:ind w:left="2157" w:hanging="180"/>
      </w:pPr>
    </w:lvl>
    <w:lvl w:ilvl="3" w:tplc="042F000F" w:tentative="1">
      <w:start w:val="1"/>
      <w:numFmt w:val="decimal"/>
      <w:lvlText w:val="%4."/>
      <w:lvlJc w:val="left"/>
      <w:pPr>
        <w:ind w:left="2877" w:hanging="360"/>
      </w:pPr>
    </w:lvl>
    <w:lvl w:ilvl="4" w:tplc="042F0019" w:tentative="1">
      <w:start w:val="1"/>
      <w:numFmt w:val="lowerLetter"/>
      <w:lvlText w:val="%5."/>
      <w:lvlJc w:val="left"/>
      <w:pPr>
        <w:ind w:left="3597" w:hanging="360"/>
      </w:pPr>
    </w:lvl>
    <w:lvl w:ilvl="5" w:tplc="042F001B" w:tentative="1">
      <w:start w:val="1"/>
      <w:numFmt w:val="lowerRoman"/>
      <w:lvlText w:val="%6."/>
      <w:lvlJc w:val="right"/>
      <w:pPr>
        <w:ind w:left="4317" w:hanging="180"/>
      </w:pPr>
    </w:lvl>
    <w:lvl w:ilvl="6" w:tplc="042F000F" w:tentative="1">
      <w:start w:val="1"/>
      <w:numFmt w:val="decimal"/>
      <w:lvlText w:val="%7."/>
      <w:lvlJc w:val="left"/>
      <w:pPr>
        <w:ind w:left="5037" w:hanging="360"/>
      </w:pPr>
    </w:lvl>
    <w:lvl w:ilvl="7" w:tplc="042F0019" w:tentative="1">
      <w:start w:val="1"/>
      <w:numFmt w:val="lowerLetter"/>
      <w:lvlText w:val="%8."/>
      <w:lvlJc w:val="left"/>
      <w:pPr>
        <w:ind w:left="5757" w:hanging="360"/>
      </w:pPr>
    </w:lvl>
    <w:lvl w:ilvl="8" w:tplc="042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>
    <w:nsid w:val="475604BB"/>
    <w:multiLevelType w:val="hybridMultilevel"/>
    <w:tmpl w:val="38F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32523"/>
    <w:multiLevelType w:val="hybridMultilevel"/>
    <w:tmpl w:val="D2EEB0A2"/>
    <w:lvl w:ilvl="0" w:tplc="035E9AB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F5706A"/>
    <w:multiLevelType w:val="hybridMultilevel"/>
    <w:tmpl w:val="29284304"/>
    <w:lvl w:ilvl="0" w:tplc="EAD46F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140" w:hanging="360"/>
      </w:pPr>
    </w:lvl>
    <w:lvl w:ilvl="2" w:tplc="042F001B" w:tentative="1">
      <w:start w:val="1"/>
      <w:numFmt w:val="lowerRoman"/>
      <w:lvlText w:val="%3."/>
      <w:lvlJc w:val="right"/>
      <w:pPr>
        <w:ind w:left="1860" w:hanging="180"/>
      </w:pPr>
    </w:lvl>
    <w:lvl w:ilvl="3" w:tplc="042F000F" w:tentative="1">
      <w:start w:val="1"/>
      <w:numFmt w:val="decimal"/>
      <w:lvlText w:val="%4."/>
      <w:lvlJc w:val="left"/>
      <w:pPr>
        <w:ind w:left="2580" w:hanging="360"/>
      </w:pPr>
    </w:lvl>
    <w:lvl w:ilvl="4" w:tplc="042F0019" w:tentative="1">
      <w:start w:val="1"/>
      <w:numFmt w:val="lowerLetter"/>
      <w:lvlText w:val="%5."/>
      <w:lvlJc w:val="left"/>
      <w:pPr>
        <w:ind w:left="3300" w:hanging="360"/>
      </w:pPr>
    </w:lvl>
    <w:lvl w:ilvl="5" w:tplc="042F001B" w:tentative="1">
      <w:start w:val="1"/>
      <w:numFmt w:val="lowerRoman"/>
      <w:lvlText w:val="%6."/>
      <w:lvlJc w:val="right"/>
      <w:pPr>
        <w:ind w:left="4020" w:hanging="180"/>
      </w:pPr>
    </w:lvl>
    <w:lvl w:ilvl="6" w:tplc="042F000F" w:tentative="1">
      <w:start w:val="1"/>
      <w:numFmt w:val="decimal"/>
      <w:lvlText w:val="%7."/>
      <w:lvlJc w:val="left"/>
      <w:pPr>
        <w:ind w:left="4740" w:hanging="360"/>
      </w:pPr>
    </w:lvl>
    <w:lvl w:ilvl="7" w:tplc="042F0019" w:tentative="1">
      <w:start w:val="1"/>
      <w:numFmt w:val="lowerLetter"/>
      <w:lvlText w:val="%8."/>
      <w:lvlJc w:val="left"/>
      <w:pPr>
        <w:ind w:left="5460" w:hanging="360"/>
      </w:pPr>
    </w:lvl>
    <w:lvl w:ilvl="8" w:tplc="042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50CC71C4"/>
    <w:multiLevelType w:val="hybridMultilevel"/>
    <w:tmpl w:val="7714B95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94871"/>
    <w:multiLevelType w:val="hybridMultilevel"/>
    <w:tmpl w:val="D5A25CF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E0853"/>
    <w:multiLevelType w:val="hybridMultilevel"/>
    <w:tmpl w:val="F8D22A78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73471"/>
    <w:multiLevelType w:val="hybridMultilevel"/>
    <w:tmpl w:val="433CA858"/>
    <w:lvl w:ilvl="0" w:tplc="9A261B4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4E41CE"/>
    <w:multiLevelType w:val="hybridMultilevel"/>
    <w:tmpl w:val="9D7E5FDE"/>
    <w:lvl w:ilvl="0" w:tplc="BC1639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80DE5"/>
    <w:multiLevelType w:val="hybridMultilevel"/>
    <w:tmpl w:val="80DC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797881"/>
    <w:multiLevelType w:val="hybridMultilevel"/>
    <w:tmpl w:val="89E22118"/>
    <w:lvl w:ilvl="0" w:tplc="42BCA45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692E12"/>
    <w:multiLevelType w:val="hybridMultilevel"/>
    <w:tmpl w:val="3738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64F95"/>
    <w:multiLevelType w:val="hybridMultilevel"/>
    <w:tmpl w:val="7E2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FE6AA2"/>
    <w:multiLevelType w:val="hybridMultilevel"/>
    <w:tmpl w:val="0C9C21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3CF17B7"/>
    <w:multiLevelType w:val="hybridMultilevel"/>
    <w:tmpl w:val="106C6BD2"/>
    <w:lvl w:ilvl="0" w:tplc="042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C3F4FFE"/>
    <w:multiLevelType w:val="hybridMultilevel"/>
    <w:tmpl w:val="2B88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B7820"/>
    <w:multiLevelType w:val="hybridMultilevel"/>
    <w:tmpl w:val="582AB506"/>
    <w:lvl w:ilvl="0" w:tplc="F440011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D3C322E"/>
    <w:multiLevelType w:val="hybridMultilevel"/>
    <w:tmpl w:val="F43AEB24"/>
    <w:lvl w:ilvl="0" w:tplc="D4D2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6E8ED6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1"/>
  </w:num>
  <w:num w:numId="12">
    <w:abstractNumId w:val="21"/>
  </w:num>
  <w:num w:numId="13">
    <w:abstractNumId w:val="10"/>
  </w:num>
  <w:num w:numId="14">
    <w:abstractNumId w:val="29"/>
  </w:num>
  <w:num w:numId="15">
    <w:abstractNumId w:val="28"/>
  </w:num>
  <w:num w:numId="16">
    <w:abstractNumId w:val="38"/>
  </w:num>
  <w:num w:numId="17">
    <w:abstractNumId w:val="37"/>
  </w:num>
  <w:num w:numId="18">
    <w:abstractNumId w:val="16"/>
  </w:num>
  <w:num w:numId="19">
    <w:abstractNumId w:val="17"/>
  </w:num>
  <w:num w:numId="20">
    <w:abstractNumId w:val="18"/>
  </w:num>
  <w:num w:numId="21">
    <w:abstractNumId w:val="26"/>
  </w:num>
  <w:num w:numId="22">
    <w:abstractNumId w:val="31"/>
  </w:num>
  <w:num w:numId="23">
    <w:abstractNumId w:val="40"/>
  </w:num>
  <w:num w:numId="24">
    <w:abstractNumId w:val="22"/>
  </w:num>
  <w:num w:numId="25">
    <w:abstractNumId w:val="27"/>
  </w:num>
  <w:num w:numId="26">
    <w:abstractNumId w:val="19"/>
  </w:num>
  <w:num w:numId="27">
    <w:abstractNumId w:val="14"/>
  </w:num>
  <w:num w:numId="28">
    <w:abstractNumId w:val="11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2"/>
  </w:num>
  <w:num w:numId="38">
    <w:abstractNumId w:val="25"/>
  </w:num>
  <w:num w:numId="39">
    <w:abstractNumId w:val="20"/>
  </w:num>
  <w:num w:numId="40">
    <w:abstractNumId w:val="39"/>
  </w:num>
  <w:num w:numId="41">
    <w:abstractNumId w:val="32"/>
  </w:num>
  <w:num w:numId="42">
    <w:abstractNumId w:val="23"/>
  </w:num>
  <w:num w:numId="43">
    <w:abstractNumId w:val="34"/>
  </w:num>
  <w:num w:numId="44">
    <w:abstractNumId w:val="35"/>
  </w:num>
  <w:num w:numId="45">
    <w:abstractNumId w:val="3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be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22"/>
    <w:rsid w:val="0000440F"/>
    <w:rsid w:val="00006A3D"/>
    <w:rsid w:val="000125FC"/>
    <w:rsid w:val="00033A09"/>
    <w:rsid w:val="00037913"/>
    <w:rsid w:val="00060636"/>
    <w:rsid w:val="000779A3"/>
    <w:rsid w:val="000803DE"/>
    <w:rsid w:val="000846F7"/>
    <w:rsid w:val="0009009F"/>
    <w:rsid w:val="000978E8"/>
    <w:rsid w:val="00097CED"/>
    <w:rsid w:val="000A0C8F"/>
    <w:rsid w:val="000B09FC"/>
    <w:rsid w:val="000B256C"/>
    <w:rsid w:val="000C3801"/>
    <w:rsid w:val="000C4604"/>
    <w:rsid w:val="000D2A5B"/>
    <w:rsid w:val="000E0749"/>
    <w:rsid w:val="000F16CA"/>
    <w:rsid w:val="001030AC"/>
    <w:rsid w:val="00115A28"/>
    <w:rsid w:val="00123495"/>
    <w:rsid w:val="00131941"/>
    <w:rsid w:val="001325B7"/>
    <w:rsid w:val="00151E88"/>
    <w:rsid w:val="0016099F"/>
    <w:rsid w:val="0016186B"/>
    <w:rsid w:val="00164685"/>
    <w:rsid w:val="00164ED8"/>
    <w:rsid w:val="0016697A"/>
    <w:rsid w:val="00166B4E"/>
    <w:rsid w:val="00172768"/>
    <w:rsid w:val="001837FE"/>
    <w:rsid w:val="001866BF"/>
    <w:rsid w:val="00187F54"/>
    <w:rsid w:val="001A0A46"/>
    <w:rsid w:val="001C61AE"/>
    <w:rsid w:val="001D70F0"/>
    <w:rsid w:val="001D740F"/>
    <w:rsid w:val="001E715E"/>
    <w:rsid w:val="001F290F"/>
    <w:rsid w:val="0020438C"/>
    <w:rsid w:val="00205B1C"/>
    <w:rsid w:val="002076EE"/>
    <w:rsid w:val="002132F7"/>
    <w:rsid w:val="00215A0B"/>
    <w:rsid w:val="002517DC"/>
    <w:rsid w:val="00257936"/>
    <w:rsid w:val="0026040E"/>
    <w:rsid w:val="00266272"/>
    <w:rsid w:val="00273032"/>
    <w:rsid w:val="00275C78"/>
    <w:rsid w:val="00281989"/>
    <w:rsid w:val="00287796"/>
    <w:rsid w:val="00291921"/>
    <w:rsid w:val="00291F42"/>
    <w:rsid w:val="00294EE6"/>
    <w:rsid w:val="00295568"/>
    <w:rsid w:val="002A1DB9"/>
    <w:rsid w:val="002A2F47"/>
    <w:rsid w:val="002B08B3"/>
    <w:rsid w:val="002B1D98"/>
    <w:rsid w:val="002B7068"/>
    <w:rsid w:val="002B752F"/>
    <w:rsid w:val="002C74E6"/>
    <w:rsid w:val="002D7172"/>
    <w:rsid w:val="002E0BD5"/>
    <w:rsid w:val="002E7152"/>
    <w:rsid w:val="002F2FBF"/>
    <w:rsid w:val="00324131"/>
    <w:rsid w:val="00327193"/>
    <w:rsid w:val="00330E33"/>
    <w:rsid w:val="00335F7A"/>
    <w:rsid w:val="00345581"/>
    <w:rsid w:val="00363D2E"/>
    <w:rsid w:val="003646C3"/>
    <w:rsid w:val="00364C46"/>
    <w:rsid w:val="003714B5"/>
    <w:rsid w:val="0037795C"/>
    <w:rsid w:val="003819D2"/>
    <w:rsid w:val="00387518"/>
    <w:rsid w:val="00391B1F"/>
    <w:rsid w:val="00397913"/>
    <w:rsid w:val="003A28CF"/>
    <w:rsid w:val="003B1014"/>
    <w:rsid w:val="003D76BF"/>
    <w:rsid w:val="003E430B"/>
    <w:rsid w:val="003F5355"/>
    <w:rsid w:val="003F73DA"/>
    <w:rsid w:val="0040547C"/>
    <w:rsid w:val="00406FD5"/>
    <w:rsid w:val="0041036B"/>
    <w:rsid w:val="00411E68"/>
    <w:rsid w:val="00421EA3"/>
    <w:rsid w:val="00423811"/>
    <w:rsid w:val="004239F8"/>
    <w:rsid w:val="00430CAE"/>
    <w:rsid w:val="00430FEE"/>
    <w:rsid w:val="0043259D"/>
    <w:rsid w:val="00433D62"/>
    <w:rsid w:val="00436C47"/>
    <w:rsid w:val="00451832"/>
    <w:rsid w:val="00464303"/>
    <w:rsid w:val="00485BF1"/>
    <w:rsid w:val="004922EE"/>
    <w:rsid w:val="004B2C03"/>
    <w:rsid w:val="004B6499"/>
    <w:rsid w:val="004C05D9"/>
    <w:rsid w:val="004C2358"/>
    <w:rsid w:val="004C4DD6"/>
    <w:rsid w:val="004D5A7A"/>
    <w:rsid w:val="004E121B"/>
    <w:rsid w:val="004F32B0"/>
    <w:rsid w:val="004F6BDA"/>
    <w:rsid w:val="004F75F1"/>
    <w:rsid w:val="004F7A76"/>
    <w:rsid w:val="0051019F"/>
    <w:rsid w:val="0051092C"/>
    <w:rsid w:val="00511DAA"/>
    <w:rsid w:val="005144B3"/>
    <w:rsid w:val="00530D5B"/>
    <w:rsid w:val="005416D3"/>
    <w:rsid w:val="00551D00"/>
    <w:rsid w:val="00552FC5"/>
    <w:rsid w:val="0056128F"/>
    <w:rsid w:val="00567C33"/>
    <w:rsid w:val="0057150E"/>
    <w:rsid w:val="00577F2B"/>
    <w:rsid w:val="005A0181"/>
    <w:rsid w:val="005A2036"/>
    <w:rsid w:val="005A4B79"/>
    <w:rsid w:val="005B0558"/>
    <w:rsid w:val="005C0C13"/>
    <w:rsid w:val="005C1AC6"/>
    <w:rsid w:val="005D0F2A"/>
    <w:rsid w:val="005D3655"/>
    <w:rsid w:val="005E138F"/>
    <w:rsid w:val="005E45E4"/>
    <w:rsid w:val="005F1CC4"/>
    <w:rsid w:val="00611B2C"/>
    <w:rsid w:val="00613B76"/>
    <w:rsid w:val="00615790"/>
    <w:rsid w:val="00616A5B"/>
    <w:rsid w:val="006350E9"/>
    <w:rsid w:val="00645D41"/>
    <w:rsid w:val="00655380"/>
    <w:rsid w:val="00655954"/>
    <w:rsid w:val="00675114"/>
    <w:rsid w:val="00675E2D"/>
    <w:rsid w:val="00676E2D"/>
    <w:rsid w:val="00685BF9"/>
    <w:rsid w:val="006920A8"/>
    <w:rsid w:val="006A1D64"/>
    <w:rsid w:val="006C24BF"/>
    <w:rsid w:val="006C279E"/>
    <w:rsid w:val="006E1578"/>
    <w:rsid w:val="006E2B2D"/>
    <w:rsid w:val="007216BA"/>
    <w:rsid w:val="007235C8"/>
    <w:rsid w:val="00725C39"/>
    <w:rsid w:val="00735941"/>
    <w:rsid w:val="0073622F"/>
    <w:rsid w:val="00736D1A"/>
    <w:rsid w:val="007410E8"/>
    <w:rsid w:val="007425AC"/>
    <w:rsid w:val="007426FF"/>
    <w:rsid w:val="0074601C"/>
    <w:rsid w:val="00755DF8"/>
    <w:rsid w:val="007573F5"/>
    <w:rsid w:val="00762170"/>
    <w:rsid w:val="00762681"/>
    <w:rsid w:val="007719AC"/>
    <w:rsid w:val="007807E5"/>
    <w:rsid w:val="00780FAC"/>
    <w:rsid w:val="0078143E"/>
    <w:rsid w:val="00792053"/>
    <w:rsid w:val="007A08AE"/>
    <w:rsid w:val="007A370E"/>
    <w:rsid w:val="007C284B"/>
    <w:rsid w:val="007C2B60"/>
    <w:rsid w:val="007C4F18"/>
    <w:rsid w:val="007C7D62"/>
    <w:rsid w:val="007D260D"/>
    <w:rsid w:val="007F483C"/>
    <w:rsid w:val="007F7645"/>
    <w:rsid w:val="00800852"/>
    <w:rsid w:val="00800A86"/>
    <w:rsid w:val="008258A2"/>
    <w:rsid w:val="008268F2"/>
    <w:rsid w:val="0082728C"/>
    <w:rsid w:val="00842156"/>
    <w:rsid w:val="008439BE"/>
    <w:rsid w:val="00845DC0"/>
    <w:rsid w:val="00852B6F"/>
    <w:rsid w:val="00856026"/>
    <w:rsid w:val="00875BEF"/>
    <w:rsid w:val="008769CB"/>
    <w:rsid w:val="00877983"/>
    <w:rsid w:val="0088076F"/>
    <w:rsid w:val="00880FAC"/>
    <w:rsid w:val="00881CEE"/>
    <w:rsid w:val="00886205"/>
    <w:rsid w:val="008874C7"/>
    <w:rsid w:val="008940F1"/>
    <w:rsid w:val="008B665E"/>
    <w:rsid w:val="008C45A8"/>
    <w:rsid w:val="008C63DE"/>
    <w:rsid w:val="008D79CA"/>
    <w:rsid w:val="008D7F70"/>
    <w:rsid w:val="008E2CAC"/>
    <w:rsid w:val="008E58EF"/>
    <w:rsid w:val="008F6641"/>
    <w:rsid w:val="00901C9C"/>
    <w:rsid w:val="00911876"/>
    <w:rsid w:val="00916383"/>
    <w:rsid w:val="0092249A"/>
    <w:rsid w:val="00936C22"/>
    <w:rsid w:val="00942743"/>
    <w:rsid w:val="00957C55"/>
    <w:rsid w:val="00957D14"/>
    <w:rsid w:val="00960734"/>
    <w:rsid w:val="00964290"/>
    <w:rsid w:val="00964575"/>
    <w:rsid w:val="00970E6A"/>
    <w:rsid w:val="0097499C"/>
    <w:rsid w:val="00980BBE"/>
    <w:rsid w:val="00987794"/>
    <w:rsid w:val="0099010C"/>
    <w:rsid w:val="00992861"/>
    <w:rsid w:val="009A1D31"/>
    <w:rsid w:val="009B42BF"/>
    <w:rsid w:val="009B7851"/>
    <w:rsid w:val="009C5262"/>
    <w:rsid w:val="009D2B7A"/>
    <w:rsid w:val="009E2989"/>
    <w:rsid w:val="009E3D60"/>
    <w:rsid w:val="00A00D22"/>
    <w:rsid w:val="00A0769C"/>
    <w:rsid w:val="00A10256"/>
    <w:rsid w:val="00A141E7"/>
    <w:rsid w:val="00A22C22"/>
    <w:rsid w:val="00A30E1D"/>
    <w:rsid w:val="00A3358C"/>
    <w:rsid w:val="00A33AD4"/>
    <w:rsid w:val="00A367AC"/>
    <w:rsid w:val="00A37050"/>
    <w:rsid w:val="00A42E5A"/>
    <w:rsid w:val="00A462F1"/>
    <w:rsid w:val="00A5011C"/>
    <w:rsid w:val="00A51E50"/>
    <w:rsid w:val="00A54AC7"/>
    <w:rsid w:val="00A615FE"/>
    <w:rsid w:val="00A8293B"/>
    <w:rsid w:val="00A8669E"/>
    <w:rsid w:val="00A91061"/>
    <w:rsid w:val="00A93232"/>
    <w:rsid w:val="00A95C1E"/>
    <w:rsid w:val="00AB05E1"/>
    <w:rsid w:val="00AC04A7"/>
    <w:rsid w:val="00AC570F"/>
    <w:rsid w:val="00AD2CB7"/>
    <w:rsid w:val="00AD7140"/>
    <w:rsid w:val="00AF1D9B"/>
    <w:rsid w:val="00AF39D5"/>
    <w:rsid w:val="00B062F7"/>
    <w:rsid w:val="00B11A96"/>
    <w:rsid w:val="00B257E9"/>
    <w:rsid w:val="00B35305"/>
    <w:rsid w:val="00B43DF6"/>
    <w:rsid w:val="00B445D1"/>
    <w:rsid w:val="00B459D9"/>
    <w:rsid w:val="00B509A8"/>
    <w:rsid w:val="00B602A4"/>
    <w:rsid w:val="00B61D2D"/>
    <w:rsid w:val="00B80E55"/>
    <w:rsid w:val="00B85B3C"/>
    <w:rsid w:val="00B96B91"/>
    <w:rsid w:val="00BA4814"/>
    <w:rsid w:val="00BC143E"/>
    <w:rsid w:val="00BC3CD9"/>
    <w:rsid w:val="00BD36DB"/>
    <w:rsid w:val="00BE4EF3"/>
    <w:rsid w:val="00BF016D"/>
    <w:rsid w:val="00BF0841"/>
    <w:rsid w:val="00C12EC6"/>
    <w:rsid w:val="00C1550D"/>
    <w:rsid w:val="00C212CA"/>
    <w:rsid w:val="00C36F44"/>
    <w:rsid w:val="00C404D2"/>
    <w:rsid w:val="00C433B1"/>
    <w:rsid w:val="00C466CB"/>
    <w:rsid w:val="00C67384"/>
    <w:rsid w:val="00C721C6"/>
    <w:rsid w:val="00C7449D"/>
    <w:rsid w:val="00C86E18"/>
    <w:rsid w:val="00CC198D"/>
    <w:rsid w:val="00CC1B5C"/>
    <w:rsid w:val="00CD37E9"/>
    <w:rsid w:val="00CD7F6E"/>
    <w:rsid w:val="00CF20AF"/>
    <w:rsid w:val="00CF4C6B"/>
    <w:rsid w:val="00D002D1"/>
    <w:rsid w:val="00D00A1A"/>
    <w:rsid w:val="00D0416C"/>
    <w:rsid w:val="00D11A21"/>
    <w:rsid w:val="00D135EE"/>
    <w:rsid w:val="00D279A0"/>
    <w:rsid w:val="00D30A0A"/>
    <w:rsid w:val="00D32BE1"/>
    <w:rsid w:val="00D35C48"/>
    <w:rsid w:val="00D36BB0"/>
    <w:rsid w:val="00D42774"/>
    <w:rsid w:val="00D60415"/>
    <w:rsid w:val="00D77343"/>
    <w:rsid w:val="00D80AD8"/>
    <w:rsid w:val="00D83A25"/>
    <w:rsid w:val="00D938D9"/>
    <w:rsid w:val="00DA1382"/>
    <w:rsid w:val="00DA2F71"/>
    <w:rsid w:val="00DA5CE8"/>
    <w:rsid w:val="00DA7824"/>
    <w:rsid w:val="00DB45C2"/>
    <w:rsid w:val="00DF04CC"/>
    <w:rsid w:val="00DF23E9"/>
    <w:rsid w:val="00DF4D4B"/>
    <w:rsid w:val="00E02961"/>
    <w:rsid w:val="00E037AB"/>
    <w:rsid w:val="00E1310A"/>
    <w:rsid w:val="00E13696"/>
    <w:rsid w:val="00E200E0"/>
    <w:rsid w:val="00E2760A"/>
    <w:rsid w:val="00E317FD"/>
    <w:rsid w:val="00E32129"/>
    <w:rsid w:val="00E331CF"/>
    <w:rsid w:val="00E347F4"/>
    <w:rsid w:val="00E50525"/>
    <w:rsid w:val="00E51760"/>
    <w:rsid w:val="00E52455"/>
    <w:rsid w:val="00E52DB7"/>
    <w:rsid w:val="00E57E99"/>
    <w:rsid w:val="00E66F60"/>
    <w:rsid w:val="00E709EB"/>
    <w:rsid w:val="00E72392"/>
    <w:rsid w:val="00E76E78"/>
    <w:rsid w:val="00E76FDF"/>
    <w:rsid w:val="00E9076F"/>
    <w:rsid w:val="00ED024B"/>
    <w:rsid w:val="00EE481E"/>
    <w:rsid w:val="00EF485B"/>
    <w:rsid w:val="00F0283A"/>
    <w:rsid w:val="00F11A03"/>
    <w:rsid w:val="00F235E0"/>
    <w:rsid w:val="00F26D1B"/>
    <w:rsid w:val="00F27BDE"/>
    <w:rsid w:val="00F5169B"/>
    <w:rsid w:val="00F62F11"/>
    <w:rsid w:val="00F82F42"/>
    <w:rsid w:val="00F92305"/>
    <w:rsid w:val="00F93E41"/>
    <w:rsid w:val="00F96730"/>
    <w:rsid w:val="00FA3A59"/>
    <w:rsid w:val="00FB2C8F"/>
    <w:rsid w:val="00FB416D"/>
    <w:rsid w:val="00FC1B63"/>
    <w:rsid w:val="00FC220F"/>
    <w:rsid w:val="00FC304C"/>
    <w:rsid w:val="00FC3BB0"/>
    <w:rsid w:val="00FC3C85"/>
    <w:rsid w:val="00FC4183"/>
    <w:rsid w:val="00FD3BF8"/>
    <w:rsid w:val="00FE1086"/>
    <w:rsid w:val="00FF3084"/>
    <w:rsid w:val="00FF30CB"/>
    <w:rsid w:val="00FF3ACC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44B3"/>
    <w:pPr>
      <w:spacing w:after="120"/>
      <w:jc w:val="both"/>
    </w:pPr>
    <w:rPr>
      <w:rFonts w:ascii="Verdana" w:hAnsi="Verdana"/>
      <w:szCs w:val="24"/>
      <w:lang w:val="mk-MK" w:eastAsia="hr-HR"/>
    </w:rPr>
  </w:style>
  <w:style w:type="paragraph" w:styleId="Heading1">
    <w:name w:val="heading 1"/>
    <w:basedOn w:val="Normal"/>
    <w:next w:val="Normal"/>
    <w:qFormat/>
    <w:rsid w:val="00D7734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3E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4131"/>
    <w:pPr>
      <w:keepNext/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Heading4">
    <w:name w:val="heading 4"/>
    <w:basedOn w:val="BlockText"/>
    <w:next w:val="ListContinue4"/>
    <w:qFormat/>
    <w:rsid w:val="0057150E"/>
    <w:pPr>
      <w:keepNext/>
      <w:spacing w:before="240" w:after="60"/>
      <w:ind w:left="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93E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3E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3E4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93E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93E4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1B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11B2C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FC3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C4DD6"/>
  </w:style>
  <w:style w:type="paragraph" w:styleId="BalloonText">
    <w:name w:val="Balloon Text"/>
    <w:basedOn w:val="Normal"/>
    <w:semiHidden/>
    <w:rsid w:val="00F93E4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F93E41"/>
    <w:pPr>
      <w:ind w:left="1440" w:right="1440"/>
    </w:pPr>
  </w:style>
  <w:style w:type="paragraph" w:styleId="BodyText">
    <w:name w:val="Body Text"/>
    <w:basedOn w:val="Normal"/>
    <w:link w:val="BodyTextChar"/>
    <w:rsid w:val="004B6499"/>
    <w:pPr>
      <w:spacing w:line="360" w:lineRule="auto"/>
    </w:pPr>
    <w:rPr>
      <w:sz w:val="22"/>
    </w:rPr>
  </w:style>
  <w:style w:type="paragraph" w:styleId="BodyText2">
    <w:name w:val="Body Text 2"/>
    <w:basedOn w:val="Normal"/>
    <w:rsid w:val="00F93E41"/>
    <w:pPr>
      <w:spacing w:line="480" w:lineRule="auto"/>
    </w:pPr>
  </w:style>
  <w:style w:type="paragraph" w:styleId="BodyText3">
    <w:name w:val="Body Text 3"/>
    <w:basedOn w:val="Normal"/>
    <w:rsid w:val="00F93E41"/>
    <w:rPr>
      <w:sz w:val="16"/>
      <w:szCs w:val="16"/>
    </w:rPr>
  </w:style>
  <w:style w:type="paragraph" w:styleId="BodyTextFirstIndent">
    <w:name w:val="Body Text First Indent"/>
    <w:basedOn w:val="BodyText"/>
    <w:rsid w:val="00F93E41"/>
    <w:pPr>
      <w:ind w:firstLine="210"/>
    </w:pPr>
  </w:style>
  <w:style w:type="paragraph" w:styleId="BodyTextIndent">
    <w:name w:val="Body Text Indent"/>
    <w:basedOn w:val="Normal"/>
    <w:rsid w:val="00F93E41"/>
    <w:pPr>
      <w:ind w:left="283"/>
    </w:pPr>
  </w:style>
  <w:style w:type="paragraph" w:styleId="BodyTextFirstIndent2">
    <w:name w:val="Body Text First Indent 2"/>
    <w:basedOn w:val="BodyTextIndent"/>
    <w:rsid w:val="00F93E41"/>
    <w:pPr>
      <w:ind w:firstLine="210"/>
    </w:pPr>
  </w:style>
  <w:style w:type="paragraph" w:styleId="BodyTextIndent2">
    <w:name w:val="Body Text Indent 2"/>
    <w:basedOn w:val="Normal"/>
    <w:rsid w:val="00F93E41"/>
    <w:pPr>
      <w:spacing w:line="480" w:lineRule="auto"/>
      <w:ind w:left="283"/>
    </w:pPr>
  </w:style>
  <w:style w:type="paragraph" w:styleId="BodyTextIndent3">
    <w:name w:val="Body Text Indent 3"/>
    <w:basedOn w:val="Normal"/>
    <w:rsid w:val="00F93E41"/>
    <w:pPr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93E41"/>
    <w:rPr>
      <w:b/>
      <w:bCs/>
      <w:szCs w:val="20"/>
    </w:rPr>
  </w:style>
  <w:style w:type="paragraph" w:styleId="Closing">
    <w:name w:val="Closing"/>
    <w:basedOn w:val="Normal"/>
    <w:rsid w:val="00F93E41"/>
    <w:pPr>
      <w:ind w:left="4252"/>
    </w:pPr>
  </w:style>
  <w:style w:type="paragraph" w:styleId="CommentText">
    <w:name w:val="annotation text"/>
    <w:basedOn w:val="Normal"/>
    <w:semiHidden/>
    <w:rsid w:val="00F93E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93E41"/>
    <w:rPr>
      <w:b/>
      <w:bCs/>
    </w:rPr>
  </w:style>
  <w:style w:type="paragraph" w:styleId="Date">
    <w:name w:val="Date"/>
    <w:basedOn w:val="Normal"/>
    <w:next w:val="Normal"/>
    <w:rsid w:val="00F93E41"/>
  </w:style>
  <w:style w:type="paragraph" w:styleId="DocumentMap">
    <w:name w:val="Document Map"/>
    <w:basedOn w:val="Normal"/>
    <w:semiHidden/>
    <w:rsid w:val="00F93E41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F93E41"/>
  </w:style>
  <w:style w:type="paragraph" w:styleId="EndnoteText">
    <w:name w:val="endnote text"/>
    <w:basedOn w:val="Normal"/>
    <w:semiHidden/>
    <w:rsid w:val="00F93E41"/>
    <w:rPr>
      <w:szCs w:val="20"/>
    </w:rPr>
  </w:style>
  <w:style w:type="paragraph" w:styleId="EnvelopeAddress">
    <w:name w:val="envelope address"/>
    <w:basedOn w:val="Normal"/>
    <w:rsid w:val="00F93E4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93E41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F93E41"/>
    <w:rPr>
      <w:szCs w:val="20"/>
    </w:rPr>
  </w:style>
  <w:style w:type="paragraph" w:styleId="HTMLAddress">
    <w:name w:val="HTML Address"/>
    <w:basedOn w:val="Normal"/>
    <w:rsid w:val="00F93E41"/>
    <w:rPr>
      <w:i/>
      <w:iCs/>
    </w:rPr>
  </w:style>
  <w:style w:type="paragraph" w:styleId="HTMLPreformatted">
    <w:name w:val="HTML Preformatted"/>
    <w:basedOn w:val="Normal"/>
    <w:rsid w:val="00F93E41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F93E41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93E4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93E4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93E4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93E4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93E4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93E4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93E4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93E4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93E41"/>
    <w:rPr>
      <w:rFonts w:ascii="Arial" w:hAnsi="Arial" w:cs="Arial"/>
      <w:b/>
      <w:bCs/>
    </w:rPr>
  </w:style>
  <w:style w:type="paragraph" w:styleId="List">
    <w:name w:val="List"/>
    <w:basedOn w:val="Normal"/>
    <w:rsid w:val="00F93E41"/>
    <w:pPr>
      <w:ind w:left="283" w:hanging="283"/>
    </w:pPr>
  </w:style>
  <w:style w:type="paragraph" w:styleId="List2">
    <w:name w:val="List 2"/>
    <w:basedOn w:val="Normal"/>
    <w:rsid w:val="00F93E41"/>
    <w:pPr>
      <w:ind w:left="566" w:hanging="283"/>
    </w:pPr>
  </w:style>
  <w:style w:type="paragraph" w:styleId="List3">
    <w:name w:val="List 3"/>
    <w:basedOn w:val="Normal"/>
    <w:rsid w:val="00F93E41"/>
    <w:pPr>
      <w:ind w:left="849" w:hanging="283"/>
    </w:pPr>
  </w:style>
  <w:style w:type="paragraph" w:styleId="List4">
    <w:name w:val="List 4"/>
    <w:basedOn w:val="Normal"/>
    <w:rsid w:val="00F93E41"/>
    <w:pPr>
      <w:ind w:left="1132" w:hanging="283"/>
    </w:pPr>
  </w:style>
  <w:style w:type="paragraph" w:styleId="List5">
    <w:name w:val="List 5"/>
    <w:basedOn w:val="Normal"/>
    <w:rsid w:val="00F93E41"/>
    <w:pPr>
      <w:ind w:left="1415" w:hanging="283"/>
    </w:pPr>
  </w:style>
  <w:style w:type="paragraph" w:styleId="ListBullet">
    <w:name w:val="List Bullet"/>
    <w:basedOn w:val="Normal"/>
    <w:rsid w:val="00F93E41"/>
    <w:pPr>
      <w:numPr>
        <w:numId w:val="1"/>
      </w:numPr>
    </w:pPr>
  </w:style>
  <w:style w:type="paragraph" w:styleId="ListBullet2">
    <w:name w:val="List Bullet 2"/>
    <w:basedOn w:val="Normal"/>
    <w:rsid w:val="00F93E41"/>
    <w:pPr>
      <w:numPr>
        <w:numId w:val="2"/>
      </w:numPr>
    </w:pPr>
  </w:style>
  <w:style w:type="paragraph" w:styleId="ListBullet3">
    <w:name w:val="List Bullet 3"/>
    <w:basedOn w:val="Normal"/>
    <w:rsid w:val="00F93E41"/>
    <w:pPr>
      <w:numPr>
        <w:numId w:val="3"/>
      </w:numPr>
    </w:pPr>
  </w:style>
  <w:style w:type="paragraph" w:styleId="ListBullet4">
    <w:name w:val="List Bullet 4"/>
    <w:basedOn w:val="Normal"/>
    <w:rsid w:val="00F93E41"/>
    <w:pPr>
      <w:numPr>
        <w:numId w:val="4"/>
      </w:numPr>
    </w:pPr>
  </w:style>
  <w:style w:type="paragraph" w:styleId="ListBullet5">
    <w:name w:val="List Bullet 5"/>
    <w:basedOn w:val="Normal"/>
    <w:rsid w:val="00F93E41"/>
    <w:pPr>
      <w:numPr>
        <w:numId w:val="5"/>
      </w:numPr>
    </w:pPr>
  </w:style>
  <w:style w:type="paragraph" w:styleId="ListContinue">
    <w:name w:val="List Continue"/>
    <w:basedOn w:val="Normal"/>
    <w:rsid w:val="00F93E41"/>
    <w:pPr>
      <w:ind w:left="283"/>
    </w:pPr>
  </w:style>
  <w:style w:type="paragraph" w:styleId="ListContinue2">
    <w:name w:val="List Continue 2"/>
    <w:basedOn w:val="Normal"/>
    <w:rsid w:val="00F93E41"/>
    <w:pPr>
      <w:ind w:left="566"/>
    </w:pPr>
  </w:style>
  <w:style w:type="paragraph" w:styleId="ListContinue3">
    <w:name w:val="List Continue 3"/>
    <w:basedOn w:val="Normal"/>
    <w:rsid w:val="00F93E41"/>
    <w:pPr>
      <w:ind w:left="849"/>
    </w:pPr>
  </w:style>
  <w:style w:type="paragraph" w:styleId="ListContinue4">
    <w:name w:val="List Continue 4"/>
    <w:basedOn w:val="Normal"/>
    <w:rsid w:val="00F93E41"/>
    <w:pPr>
      <w:ind w:left="1132"/>
    </w:pPr>
  </w:style>
  <w:style w:type="paragraph" w:styleId="ListContinue5">
    <w:name w:val="List Continue 5"/>
    <w:basedOn w:val="Normal"/>
    <w:rsid w:val="00F93E41"/>
    <w:pPr>
      <w:ind w:left="1415"/>
    </w:pPr>
  </w:style>
  <w:style w:type="paragraph" w:styleId="ListNumber">
    <w:name w:val="List Number"/>
    <w:basedOn w:val="Normal"/>
    <w:rsid w:val="00F93E41"/>
    <w:pPr>
      <w:numPr>
        <w:numId w:val="6"/>
      </w:numPr>
    </w:pPr>
  </w:style>
  <w:style w:type="paragraph" w:styleId="ListNumber2">
    <w:name w:val="List Number 2"/>
    <w:basedOn w:val="Normal"/>
    <w:rsid w:val="00F93E41"/>
    <w:pPr>
      <w:numPr>
        <w:numId w:val="7"/>
      </w:numPr>
    </w:pPr>
  </w:style>
  <w:style w:type="paragraph" w:styleId="ListNumber3">
    <w:name w:val="List Number 3"/>
    <w:basedOn w:val="Normal"/>
    <w:rsid w:val="00F93E41"/>
    <w:pPr>
      <w:numPr>
        <w:numId w:val="8"/>
      </w:numPr>
    </w:pPr>
  </w:style>
  <w:style w:type="paragraph" w:styleId="ListNumber4">
    <w:name w:val="List Number 4"/>
    <w:basedOn w:val="Normal"/>
    <w:rsid w:val="00F93E41"/>
    <w:pPr>
      <w:numPr>
        <w:numId w:val="9"/>
      </w:numPr>
    </w:pPr>
  </w:style>
  <w:style w:type="paragraph" w:styleId="ListNumber5">
    <w:name w:val="List Number 5"/>
    <w:basedOn w:val="Normal"/>
    <w:rsid w:val="00F93E41"/>
    <w:pPr>
      <w:numPr>
        <w:numId w:val="10"/>
      </w:numPr>
    </w:pPr>
  </w:style>
  <w:style w:type="paragraph" w:styleId="MacroText">
    <w:name w:val="macro"/>
    <w:semiHidden/>
    <w:rsid w:val="00F93E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hr-HR" w:eastAsia="hr-HR"/>
    </w:rPr>
  </w:style>
  <w:style w:type="paragraph" w:styleId="MessageHeader">
    <w:name w:val="Message Header"/>
    <w:basedOn w:val="Normal"/>
    <w:rsid w:val="00F93E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F93E41"/>
  </w:style>
  <w:style w:type="paragraph" w:styleId="NormalIndent">
    <w:name w:val="Normal Indent"/>
    <w:basedOn w:val="Normal"/>
    <w:rsid w:val="00F93E41"/>
    <w:pPr>
      <w:ind w:left="708"/>
    </w:pPr>
  </w:style>
  <w:style w:type="paragraph" w:styleId="NoteHeading">
    <w:name w:val="Note Heading"/>
    <w:basedOn w:val="Normal"/>
    <w:next w:val="Normal"/>
    <w:rsid w:val="00F93E41"/>
  </w:style>
  <w:style w:type="paragraph" w:styleId="PlainText">
    <w:name w:val="Plain Text"/>
    <w:basedOn w:val="Normal"/>
    <w:rsid w:val="00F93E41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F93E41"/>
  </w:style>
  <w:style w:type="paragraph" w:styleId="Signature">
    <w:name w:val="Signature"/>
    <w:basedOn w:val="Normal"/>
    <w:rsid w:val="00F93E41"/>
    <w:pPr>
      <w:ind w:left="4252"/>
    </w:pPr>
  </w:style>
  <w:style w:type="paragraph" w:styleId="Subtitle">
    <w:name w:val="Subtitle"/>
    <w:basedOn w:val="Normal"/>
    <w:qFormat/>
    <w:rsid w:val="00F93E41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F93E4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93E41"/>
  </w:style>
  <w:style w:type="paragraph" w:styleId="Title">
    <w:name w:val="Title"/>
    <w:basedOn w:val="Normal"/>
    <w:qFormat/>
    <w:rsid w:val="00F93E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93E41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F93E41"/>
  </w:style>
  <w:style w:type="paragraph" w:styleId="TOC2">
    <w:name w:val="toc 2"/>
    <w:basedOn w:val="Normal"/>
    <w:next w:val="Normal"/>
    <w:autoRedefine/>
    <w:uiPriority w:val="39"/>
    <w:rsid w:val="00F93E4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93E41"/>
    <w:pPr>
      <w:ind w:left="480"/>
    </w:pPr>
  </w:style>
  <w:style w:type="paragraph" w:styleId="TOC4">
    <w:name w:val="toc 4"/>
    <w:basedOn w:val="Normal"/>
    <w:next w:val="Normal"/>
    <w:autoRedefine/>
    <w:semiHidden/>
    <w:rsid w:val="00F93E41"/>
    <w:pPr>
      <w:ind w:left="720"/>
    </w:pPr>
  </w:style>
  <w:style w:type="paragraph" w:styleId="TOC5">
    <w:name w:val="toc 5"/>
    <w:basedOn w:val="Normal"/>
    <w:next w:val="Normal"/>
    <w:autoRedefine/>
    <w:semiHidden/>
    <w:rsid w:val="00F93E41"/>
    <w:pPr>
      <w:ind w:left="960"/>
    </w:pPr>
  </w:style>
  <w:style w:type="paragraph" w:styleId="TOC6">
    <w:name w:val="toc 6"/>
    <w:basedOn w:val="Normal"/>
    <w:next w:val="Normal"/>
    <w:autoRedefine/>
    <w:semiHidden/>
    <w:rsid w:val="00F93E41"/>
    <w:pPr>
      <w:ind w:left="1200"/>
    </w:pPr>
  </w:style>
  <w:style w:type="paragraph" w:styleId="TOC7">
    <w:name w:val="toc 7"/>
    <w:basedOn w:val="Normal"/>
    <w:next w:val="Normal"/>
    <w:autoRedefine/>
    <w:semiHidden/>
    <w:rsid w:val="00F93E41"/>
    <w:pPr>
      <w:ind w:left="1440"/>
    </w:pPr>
  </w:style>
  <w:style w:type="paragraph" w:styleId="TOC8">
    <w:name w:val="toc 8"/>
    <w:basedOn w:val="Normal"/>
    <w:next w:val="Normal"/>
    <w:autoRedefine/>
    <w:semiHidden/>
    <w:rsid w:val="00F93E41"/>
    <w:pPr>
      <w:ind w:left="1680"/>
    </w:pPr>
  </w:style>
  <w:style w:type="paragraph" w:styleId="TOC9">
    <w:name w:val="toc 9"/>
    <w:basedOn w:val="Normal"/>
    <w:next w:val="Normal"/>
    <w:autoRedefine/>
    <w:semiHidden/>
    <w:rsid w:val="00F93E41"/>
    <w:pPr>
      <w:ind w:left="1920"/>
    </w:pPr>
  </w:style>
  <w:style w:type="character" w:styleId="Hyperlink">
    <w:name w:val="Hyperlink"/>
    <w:uiPriority w:val="99"/>
    <w:rsid w:val="00485BF1"/>
    <w:rPr>
      <w:color w:val="0000FF"/>
      <w:u w:val="single"/>
    </w:rPr>
  </w:style>
  <w:style w:type="character" w:customStyle="1" w:styleId="HeaderChar">
    <w:name w:val="Header Char"/>
    <w:link w:val="Header"/>
    <w:rsid w:val="00295568"/>
    <w:rPr>
      <w:rFonts w:ascii="Arial" w:hAnsi="Arial"/>
      <w:szCs w:val="24"/>
      <w:lang w:val="hr-HR" w:eastAsia="hr-HR"/>
    </w:rPr>
  </w:style>
  <w:style w:type="paragraph" w:customStyle="1" w:styleId="Default">
    <w:name w:val="Default"/>
    <w:rsid w:val="00877983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mk-MK" w:eastAsia="mk-MK"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Normal"/>
    <w:rsid w:val="002B752F"/>
    <w:pPr>
      <w:spacing w:after="160" w:line="240" w:lineRule="exact"/>
      <w:jc w:val="left"/>
    </w:pPr>
    <w:rPr>
      <w:rFonts w:ascii="Tahoma" w:hAnsi="Tahoma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2B752F"/>
    <w:pPr>
      <w:suppressAutoHyphens/>
      <w:spacing w:after="0"/>
      <w:ind w:left="720"/>
      <w:contextualSpacing/>
      <w:jc w:val="left"/>
    </w:pPr>
    <w:rPr>
      <w:rFonts w:ascii="Times New Roman" w:hAnsi="Times New Roman"/>
      <w:sz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725C39"/>
    <w:rPr>
      <w:rFonts w:ascii="Verdana" w:hAnsi="Verdana"/>
      <w:sz w:val="22"/>
      <w:szCs w:val="24"/>
      <w:lang w:val="mk-MK" w:eastAsia="hr-HR"/>
    </w:rPr>
  </w:style>
  <w:style w:type="paragraph" w:styleId="NoSpacing">
    <w:name w:val="No Spacing"/>
    <w:link w:val="NoSpacingChar"/>
    <w:uiPriority w:val="1"/>
    <w:qFormat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NoSpacingChar">
    <w:name w:val="No Spacing Char"/>
    <w:basedOn w:val="DefaultParagraphFont"/>
    <w:link w:val="NoSpacing"/>
    <w:uiPriority w:val="1"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FooterChar">
    <w:name w:val="Footer Char"/>
    <w:basedOn w:val="DefaultParagraphFont"/>
    <w:link w:val="Footer"/>
    <w:uiPriority w:val="99"/>
    <w:rsid w:val="00D00A1A"/>
    <w:rPr>
      <w:rFonts w:ascii="Verdana" w:hAnsi="Verdana"/>
      <w:szCs w:val="24"/>
      <w:lang w:val="mk-MK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462F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44B3"/>
    <w:pPr>
      <w:spacing w:after="120"/>
      <w:jc w:val="both"/>
    </w:pPr>
    <w:rPr>
      <w:rFonts w:ascii="Verdana" w:hAnsi="Verdana"/>
      <w:szCs w:val="24"/>
      <w:lang w:val="mk-MK" w:eastAsia="hr-HR"/>
    </w:rPr>
  </w:style>
  <w:style w:type="paragraph" w:styleId="Heading1">
    <w:name w:val="heading 1"/>
    <w:basedOn w:val="Normal"/>
    <w:next w:val="Normal"/>
    <w:qFormat/>
    <w:rsid w:val="00D7734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3E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4131"/>
    <w:pPr>
      <w:keepNext/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Heading4">
    <w:name w:val="heading 4"/>
    <w:basedOn w:val="BlockText"/>
    <w:next w:val="ListContinue4"/>
    <w:qFormat/>
    <w:rsid w:val="0057150E"/>
    <w:pPr>
      <w:keepNext/>
      <w:spacing w:before="240" w:after="60"/>
      <w:ind w:left="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93E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3E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3E4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93E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93E4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1B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11B2C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FC3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C4DD6"/>
  </w:style>
  <w:style w:type="paragraph" w:styleId="BalloonText">
    <w:name w:val="Balloon Text"/>
    <w:basedOn w:val="Normal"/>
    <w:semiHidden/>
    <w:rsid w:val="00F93E4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F93E41"/>
    <w:pPr>
      <w:ind w:left="1440" w:right="1440"/>
    </w:pPr>
  </w:style>
  <w:style w:type="paragraph" w:styleId="BodyText">
    <w:name w:val="Body Text"/>
    <w:basedOn w:val="Normal"/>
    <w:link w:val="BodyTextChar"/>
    <w:rsid w:val="004B6499"/>
    <w:pPr>
      <w:spacing w:line="360" w:lineRule="auto"/>
    </w:pPr>
    <w:rPr>
      <w:sz w:val="22"/>
    </w:rPr>
  </w:style>
  <w:style w:type="paragraph" w:styleId="BodyText2">
    <w:name w:val="Body Text 2"/>
    <w:basedOn w:val="Normal"/>
    <w:rsid w:val="00F93E41"/>
    <w:pPr>
      <w:spacing w:line="480" w:lineRule="auto"/>
    </w:pPr>
  </w:style>
  <w:style w:type="paragraph" w:styleId="BodyText3">
    <w:name w:val="Body Text 3"/>
    <w:basedOn w:val="Normal"/>
    <w:rsid w:val="00F93E41"/>
    <w:rPr>
      <w:sz w:val="16"/>
      <w:szCs w:val="16"/>
    </w:rPr>
  </w:style>
  <w:style w:type="paragraph" w:styleId="BodyTextFirstIndent">
    <w:name w:val="Body Text First Indent"/>
    <w:basedOn w:val="BodyText"/>
    <w:rsid w:val="00F93E41"/>
    <w:pPr>
      <w:ind w:firstLine="210"/>
    </w:pPr>
  </w:style>
  <w:style w:type="paragraph" w:styleId="BodyTextIndent">
    <w:name w:val="Body Text Indent"/>
    <w:basedOn w:val="Normal"/>
    <w:rsid w:val="00F93E41"/>
    <w:pPr>
      <w:ind w:left="283"/>
    </w:pPr>
  </w:style>
  <w:style w:type="paragraph" w:styleId="BodyTextFirstIndent2">
    <w:name w:val="Body Text First Indent 2"/>
    <w:basedOn w:val="BodyTextIndent"/>
    <w:rsid w:val="00F93E41"/>
    <w:pPr>
      <w:ind w:firstLine="210"/>
    </w:pPr>
  </w:style>
  <w:style w:type="paragraph" w:styleId="BodyTextIndent2">
    <w:name w:val="Body Text Indent 2"/>
    <w:basedOn w:val="Normal"/>
    <w:rsid w:val="00F93E41"/>
    <w:pPr>
      <w:spacing w:line="480" w:lineRule="auto"/>
      <w:ind w:left="283"/>
    </w:pPr>
  </w:style>
  <w:style w:type="paragraph" w:styleId="BodyTextIndent3">
    <w:name w:val="Body Text Indent 3"/>
    <w:basedOn w:val="Normal"/>
    <w:rsid w:val="00F93E41"/>
    <w:pPr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93E41"/>
    <w:rPr>
      <w:b/>
      <w:bCs/>
      <w:szCs w:val="20"/>
    </w:rPr>
  </w:style>
  <w:style w:type="paragraph" w:styleId="Closing">
    <w:name w:val="Closing"/>
    <w:basedOn w:val="Normal"/>
    <w:rsid w:val="00F93E41"/>
    <w:pPr>
      <w:ind w:left="4252"/>
    </w:pPr>
  </w:style>
  <w:style w:type="paragraph" w:styleId="CommentText">
    <w:name w:val="annotation text"/>
    <w:basedOn w:val="Normal"/>
    <w:semiHidden/>
    <w:rsid w:val="00F93E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93E41"/>
    <w:rPr>
      <w:b/>
      <w:bCs/>
    </w:rPr>
  </w:style>
  <w:style w:type="paragraph" w:styleId="Date">
    <w:name w:val="Date"/>
    <w:basedOn w:val="Normal"/>
    <w:next w:val="Normal"/>
    <w:rsid w:val="00F93E41"/>
  </w:style>
  <w:style w:type="paragraph" w:styleId="DocumentMap">
    <w:name w:val="Document Map"/>
    <w:basedOn w:val="Normal"/>
    <w:semiHidden/>
    <w:rsid w:val="00F93E41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F93E41"/>
  </w:style>
  <w:style w:type="paragraph" w:styleId="EndnoteText">
    <w:name w:val="endnote text"/>
    <w:basedOn w:val="Normal"/>
    <w:semiHidden/>
    <w:rsid w:val="00F93E41"/>
    <w:rPr>
      <w:szCs w:val="20"/>
    </w:rPr>
  </w:style>
  <w:style w:type="paragraph" w:styleId="EnvelopeAddress">
    <w:name w:val="envelope address"/>
    <w:basedOn w:val="Normal"/>
    <w:rsid w:val="00F93E4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93E41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F93E41"/>
    <w:rPr>
      <w:szCs w:val="20"/>
    </w:rPr>
  </w:style>
  <w:style w:type="paragraph" w:styleId="HTMLAddress">
    <w:name w:val="HTML Address"/>
    <w:basedOn w:val="Normal"/>
    <w:rsid w:val="00F93E41"/>
    <w:rPr>
      <w:i/>
      <w:iCs/>
    </w:rPr>
  </w:style>
  <w:style w:type="paragraph" w:styleId="HTMLPreformatted">
    <w:name w:val="HTML Preformatted"/>
    <w:basedOn w:val="Normal"/>
    <w:rsid w:val="00F93E41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F93E41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93E4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93E4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93E4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93E4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93E4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93E4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93E4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93E4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93E41"/>
    <w:rPr>
      <w:rFonts w:ascii="Arial" w:hAnsi="Arial" w:cs="Arial"/>
      <w:b/>
      <w:bCs/>
    </w:rPr>
  </w:style>
  <w:style w:type="paragraph" w:styleId="List">
    <w:name w:val="List"/>
    <w:basedOn w:val="Normal"/>
    <w:rsid w:val="00F93E41"/>
    <w:pPr>
      <w:ind w:left="283" w:hanging="283"/>
    </w:pPr>
  </w:style>
  <w:style w:type="paragraph" w:styleId="List2">
    <w:name w:val="List 2"/>
    <w:basedOn w:val="Normal"/>
    <w:rsid w:val="00F93E41"/>
    <w:pPr>
      <w:ind w:left="566" w:hanging="283"/>
    </w:pPr>
  </w:style>
  <w:style w:type="paragraph" w:styleId="List3">
    <w:name w:val="List 3"/>
    <w:basedOn w:val="Normal"/>
    <w:rsid w:val="00F93E41"/>
    <w:pPr>
      <w:ind w:left="849" w:hanging="283"/>
    </w:pPr>
  </w:style>
  <w:style w:type="paragraph" w:styleId="List4">
    <w:name w:val="List 4"/>
    <w:basedOn w:val="Normal"/>
    <w:rsid w:val="00F93E41"/>
    <w:pPr>
      <w:ind w:left="1132" w:hanging="283"/>
    </w:pPr>
  </w:style>
  <w:style w:type="paragraph" w:styleId="List5">
    <w:name w:val="List 5"/>
    <w:basedOn w:val="Normal"/>
    <w:rsid w:val="00F93E41"/>
    <w:pPr>
      <w:ind w:left="1415" w:hanging="283"/>
    </w:pPr>
  </w:style>
  <w:style w:type="paragraph" w:styleId="ListBullet">
    <w:name w:val="List Bullet"/>
    <w:basedOn w:val="Normal"/>
    <w:rsid w:val="00F93E41"/>
    <w:pPr>
      <w:numPr>
        <w:numId w:val="1"/>
      </w:numPr>
    </w:pPr>
  </w:style>
  <w:style w:type="paragraph" w:styleId="ListBullet2">
    <w:name w:val="List Bullet 2"/>
    <w:basedOn w:val="Normal"/>
    <w:rsid w:val="00F93E41"/>
    <w:pPr>
      <w:numPr>
        <w:numId w:val="2"/>
      </w:numPr>
    </w:pPr>
  </w:style>
  <w:style w:type="paragraph" w:styleId="ListBullet3">
    <w:name w:val="List Bullet 3"/>
    <w:basedOn w:val="Normal"/>
    <w:rsid w:val="00F93E41"/>
    <w:pPr>
      <w:numPr>
        <w:numId w:val="3"/>
      </w:numPr>
    </w:pPr>
  </w:style>
  <w:style w:type="paragraph" w:styleId="ListBullet4">
    <w:name w:val="List Bullet 4"/>
    <w:basedOn w:val="Normal"/>
    <w:rsid w:val="00F93E41"/>
    <w:pPr>
      <w:numPr>
        <w:numId w:val="4"/>
      </w:numPr>
    </w:pPr>
  </w:style>
  <w:style w:type="paragraph" w:styleId="ListBullet5">
    <w:name w:val="List Bullet 5"/>
    <w:basedOn w:val="Normal"/>
    <w:rsid w:val="00F93E41"/>
    <w:pPr>
      <w:numPr>
        <w:numId w:val="5"/>
      </w:numPr>
    </w:pPr>
  </w:style>
  <w:style w:type="paragraph" w:styleId="ListContinue">
    <w:name w:val="List Continue"/>
    <w:basedOn w:val="Normal"/>
    <w:rsid w:val="00F93E41"/>
    <w:pPr>
      <w:ind w:left="283"/>
    </w:pPr>
  </w:style>
  <w:style w:type="paragraph" w:styleId="ListContinue2">
    <w:name w:val="List Continue 2"/>
    <w:basedOn w:val="Normal"/>
    <w:rsid w:val="00F93E41"/>
    <w:pPr>
      <w:ind w:left="566"/>
    </w:pPr>
  </w:style>
  <w:style w:type="paragraph" w:styleId="ListContinue3">
    <w:name w:val="List Continue 3"/>
    <w:basedOn w:val="Normal"/>
    <w:rsid w:val="00F93E41"/>
    <w:pPr>
      <w:ind w:left="849"/>
    </w:pPr>
  </w:style>
  <w:style w:type="paragraph" w:styleId="ListContinue4">
    <w:name w:val="List Continue 4"/>
    <w:basedOn w:val="Normal"/>
    <w:rsid w:val="00F93E41"/>
    <w:pPr>
      <w:ind w:left="1132"/>
    </w:pPr>
  </w:style>
  <w:style w:type="paragraph" w:styleId="ListContinue5">
    <w:name w:val="List Continue 5"/>
    <w:basedOn w:val="Normal"/>
    <w:rsid w:val="00F93E41"/>
    <w:pPr>
      <w:ind w:left="1415"/>
    </w:pPr>
  </w:style>
  <w:style w:type="paragraph" w:styleId="ListNumber">
    <w:name w:val="List Number"/>
    <w:basedOn w:val="Normal"/>
    <w:rsid w:val="00F93E41"/>
    <w:pPr>
      <w:numPr>
        <w:numId w:val="6"/>
      </w:numPr>
    </w:pPr>
  </w:style>
  <w:style w:type="paragraph" w:styleId="ListNumber2">
    <w:name w:val="List Number 2"/>
    <w:basedOn w:val="Normal"/>
    <w:rsid w:val="00F93E41"/>
    <w:pPr>
      <w:numPr>
        <w:numId w:val="7"/>
      </w:numPr>
    </w:pPr>
  </w:style>
  <w:style w:type="paragraph" w:styleId="ListNumber3">
    <w:name w:val="List Number 3"/>
    <w:basedOn w:val="Normal"/>
    <w:rsid w:val="00F93E41"/>
    <w:pPr>
      <w:numPr>
        <w:numId w:val="8"/>
      </w:numPr>
    </w:pPr>
  </w:style>
  <w:style w:type="paragraph" w:styleId="ListNumber4">
    <w:name w:val="List Number 4"/>
    <w:basedOn w:val="Normal"/>
    <w:rsid w:val="00F93E41"/>
    <w:pPr>
      <w:numPr>
        <w:numId w:val="9"/>
      </w:numPr>
    </w:pPr>
  </w:style>
  <w:style w:type="paragraph" w:styleId="ListNumber5">
    <w:name w:val="List Number 5"/>
    <w:basedOn w:val="Normal"/>
    <w:rsid w:val="00F93E41"/>
    <w:pPr>
      <w:numPr>
        <w:numId w:val="10"/>
      </w:numPr>
    </w:pPr>
  </w:style>
  <w:style w:type="paragraph" w:styleId="MacroText">
    <w:name w:val="macro"/>
    <w:semiHidden/>
    <w:rsid w:val="00F93E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hr-HR" w:eastAsia="hr-HR"/>
    </w:rPr>
  </w:style>
  <w:style w:type="paragraph" w:styleId="MessageHeader">
    <w:name w:val="Message Header"/>
    <w:basedOn w:val="Normal"/>
    <w:rsid w:val="00F93E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F93E41"/>
  </w:style>
  <w:style w:type="paragraph" w:styleId="NormalIndent">
    <w:name w:val="Normal Indent"/>
    <w:basedOn w:val="Normal"/>
    <w:rsid w:val="00F93E41"/>
    <w:pPr>
      <w:ind w:left="708"/>
    </w:pPr>
  </w:style>
  <w:style w:type="paragraph" w:styleId="NoteHeading">
    <w:name w:val="Note Heading"/>
    <w:basedOn w:val="Normal"/>
    <w:next w:val="Normal"/>
    <w:rsid w:val="00F93E41"/>
  </w:style>
  <w:style w:type="paragraph" w:styleId="PlainText">
    <w:name w:val="Plain Text"/>
    <w:basedOn w:val="Normal"/>
    <w:rsid w:val="00F93E41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F93E41"/>
  </w:style>
  <w:style w:type="paragraph" w:styleId="Signature">
    <w:name w:val="Signature"/>
    <w:basedOn w:val="Normal"/>
    <w:rsid w:val="00F93E41"/>
    <w:pPr>
      <w:ind w:left="4252"/>
    </w:pPr>
  </w:style>
  <w:style w:type="paragraph" w:styleId="Subtitle">
    <w:name w:val="Subtitle"/>
    <w:basedOn w:val="Normal"/>
    <w:qFormat/>
    <w:rsid w:val="00F93E41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F93E4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93E41"/>
  </w:style>
  <w:style w:type="paragraph" w:styleId="Title">
    <w:name w:val="Title"/>
    <w:basedOn w:val="Normal"/>
    <w:qFormat/>
    <w:rsid w:val="00F93E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93E41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F93E41"/>
  </w:style>
  <w:style w:type="paragraph" w:styleId="TOC2">
    <w:name w:val="toc 2"/>
    <w:basedOn w:val="Normal"/>
    <w:next w:val="Normal"/>
    <w:autoRedefine/>
    <w:uiPriority w:val="39"/>
    <w:rsid w:val="00F93E4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93E41"/>
    <w:pPr>
      <w:ind w:left="480"/>
    </w:pPr>
  </w:style>
  <w:style w:type="paragraph" w:styleId="TOC4">
    <w:name w:val="toc 4"/>
    <w:basedOn w:val="Normal"/>
    <w:next w:val="Normal"/>
    <w:autoRedefine/>
    <w:semiHidden/>
    <w:rsid w:val="00F93E41"/>
    <w:pPr>
      <w:ind w:left="720"/>
    </w:pPr>
  </w:style>
  <w:style w:type="paragraph" w:styleId="TOC5">
    <w:name w:val="toc 5"/>
    <w:basedOn w:val="Normal"/>
    <w:next w:val="Normal"/>
    <w:autoRedefine/>
    <w:semiHidden/>
    <w:rsid w:val="00F93E41"/>
    <w:pPr>
      <w:ind w:left="960"/>
    </w:pPr>
  </w:style>
  <w:style w:type="paragraph" w:styleId="TOC6">
    <w:name w:val="toc 6"/>
    <w:basedOn w:val="Normal"/>
    <w:next w:val="Normal"/>
    <w:autoRedefine/>
    <w:semiHidden/>
    <w:rsid w:val="00F93E41"/>
    <w:pPr>
      <w:ind w:left="1200"/>
    </w:pPr>
  </w:style>
  <w:style w:type="paragraph" w:styleId="TOC7">
    <w:name w:val="toc 7"/>
    <w:basedOn w:val="Normal"/>
    <w:next w:val="Normal"/>
    <w:autoRedefine/>
    <w:semiHidden/>
    <w:rsid w:val="00F93E41"/>
    <w:pPr>
      <w:ind w:left="1440"/>
    </w:pPr>
  </w:style>
  <w:style w:type="paragraph" w:styleId="TOC8">
    <w:name w:val="toc 8"/>
    <w:basedOn w:val="Normal"/>
    <w:next w:val="Normal"/>
    <w:autoRedefine/>
    <w:semiHidden/>
    <w:rsid w:val="00F93E41"/>
    <w:pPr>
      <w:ind w:left="1680"/>
    </w:pPr>
  </w:style>
  <w:style w:type="paragraph" w:styleId="TOC9">
    <w:name w:val="toc 9"/>
    <w:basedOn w:val="Normal"/>
    <w:next w:val="Normal"/>
    <w:autoRedefine/>
    <w:semiHidden/>
    <w:rsid w:val="00F93E41"/>
    <w:pPr>
      <w:ind w:left="1920"/>
    </w:pPr>
  </w:style>
  <w:style w:type="character" w:styleId="Hyperlink">
    <w:name w:val="Hyperlink"/>
    <w:uiPriority w:val="99"/>
    <w:rsid w:val="00485BF1"/>
    <w:rPr>
      <w:color w:val="0000FF"/>
      <w:u w:val="single"/>
    </w:rPr>
  </w:style>
  <w:style w:type="character" w:customStyle="1" w:styleId="HeaderChar">
    <w:name w:val="Header Char"/>
    <w:link w:val="Header"/>
    <w:rsid w:val="00295568"/>
    <w:rPr>
      <w:rFonts w:ascii="Arial" w:hAnsi="Arial"/>
      <w:szCs w:val="24"/>
      <w:lang w:val="hr-HR" w:eastAsia="hr-HR"/>
    </w:rPr>
  </w:style>
  <w:style w:type="paragraph" w:customStyle="1" w:styleId="Default">
    <w:name w:val="Default"/>
    <w:rsid w:val="00877983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mk-MK" w:eastAsia="mk-MK"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Normal"/>
    <w:rsid w:val="002B752F"/>
    <w:pPr>
      <w:spacing w:after="160" w:line="240" w:lineRule="exact"/>
      <w:jc w:val="left"/>
    </w:pPr>
    <w:rPr>
      <w:rFonts w:ascii="Tahoma" w:hAnsi="Tahoma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2B752F"/>
    <w:pPr>
      <w:suppressAutoHyphens/>
      <w:spacing w:after="0"/>
      <w:ind w:left="720"/>
      <w:contextualSpacing/>
      <w:jc w:val="left"/>
    </w:pPr>
    <w:rPr>
      <w:rFonts w:ascii="Times New Roman" w:hAnsi="Times New Roman"/>
      <w:sz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725C39"/>
    <w:rPr>
      <w:rFonts w:ascii="Verdana" w:hAnsi="Verdana"/>
      <w:sz w:val="22"/>
      <w:szCs w:val="24"/>
      <w:lang w:val="mk-MK" w:eastAsia="hr-HR"/>
    </w:rPr>
  </w:style>
  <w:style w:type="paragraph" w:styleId="NoSpacing">
    <w:name w:val="No Spacing"/>
    <w:link w:val="NoSpacingChar"/>
    <w:uiPriority w:val="1"/>
    <w:qFormat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NoSpacingChar">
    <w:name w:val="No Spacing Char"/>
    <w:basedOn w:val="DefaultParagraphFont"/>
    <w:link w:val="NoSpacing"/>
    <w:uiPriority w:val="1"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FooterChar">
    <w:name w:val="Footer Char"/>
    <w:basedOn w:val="DefaultParagraphFont"/>
    <w:link w:val="Footer"/>
    <w:uiPriority w:val="99"/>
    <w:rsid w:val="00D00A1A"/>
    <w:rPr>
      <w:rFonts w:ascii="Verdana" w:hAnsi="Verdana"/>
      <w:szCs w:val="24"/>
      <w:lang w:val="mk-MK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462F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://interopservices.crm.host.c.test/ListOfSubjectsCUTest.sv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nteropservices.crm.host.c/ListOfSubjectsCU.sv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lena.Mukanova\Desktop\Templates\TENDER\Izjava%20za%20pravosilna%20merk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2015-05-07T00:00:00</PublishDate>
  <Abstract>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zrada xmlns="769836b9-7ba2-4daf-a093-bc7022edac38">
      <UserInfo>
        <DisplayName/>
        <AccountId xsi:nil="true"/>
        <AccountType/>
      </UserInfo>
    </Izrada>
    <Pregled xmlns="769836b9-7ba2-4daf-a093-bc7022edac38">
      <UserInfo>
        <DisplayName/>
        <AccountId xsi:nil="true"/>
        <AccountType/>
      </UserInfo>
    </Pregled>
    <Vrsta_x0020_dokumenta xmlns="769836b9-7ba2-4daf-a093-bc7022edac38" xsi:nil="true"/>
    <EmailTo xmlns="http://schemas.microsoft.com/sharepoint/v3" xsi:nil="true"/>
    <EmailSender xmlns="http://schemas.microsoft.com/sharepoint/v3" xsi:nil="true"/>
    <EmailFrom xmlns="http://schemas.microsoft.com/sharepoint/v3" xsi:nil="true"/>
    <Va_x017e_e_x0107_a_x0020_revizija xmlns="769836b9-7ba2-4daf-a093-bc7022edac38" xsi:nil="true"/>
    <Rezultat_x0020_kontrolnog_x0020_pregleda xmlns="769836b9-7ba2-4daf-a093-bc7022edac38" xsi:nil="true"/>
    <Na_x010d_in_x0020__x010d_uvanja xmlns="769836b9-7ba2-4daf-a093-bc7022edac38" xsi:nil="true"/>
    <EmailSubject xmlns="http://schemas.microsoft.com/sharepoint/v3" xsi:nil="true"/>
    <Oznaka xmlns="769836b9-7ba2-4daf-a093-bc7022edac38"/>
    <Distribucija xmlns="769836b9-7ba2-4daf-a093-bc7022edac38">
      <UserInfo>
        <DisplayName/>
        <AccountId xsi:nil="true"/>
        <AccountType/>
      </UserInfo>
    </Distribucija>
    <Datum_x0020_primjene xmlns="769836b9-7ba2-4daf-a093-bc7022edac38" xsi:nil="true"/>
    <Kontrolni_x0020_pregled xmlns="769836b9-7ba2-4daf-a093-bc7022edac38" xsi:nil="true"/>
    <Vrijeme_x0020__x010d_uvanja xmlns="769836b9-7ba2-4daf-a093-bc7022edac38" xsi:nil="true"/>
    <Odobrenje xmlns="769836b9-7ba2-4daf-a093-bc7022edac38">
      <UserInfo>
        <DisplayName/>
        <AccountId xsi:nil="true"/>
        <AccountType/>
      </UserInfo>
    </Odobrenje>
    <Komentar_x0020_kontrolora xmlns="769836b9-7ba2-4daf-a093-bc7022edac38" xsi:nil="true"/>
    <EmailCc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888DB7452E47A3A0E7BF37BCD47C" ma:contentTypeVersion="51" ma:contentTypeDescription="Create a new document." ma:contentTypeScope="" ma:versionID="97138cf5a177a15164f4c6cb28ce954b">
  <xsd:schema xmlns:xsd="http://www.w3.org/2001/XMLSchema" xmlns:p="http://schemas.microsoft.com/office/2006/metadata/properties" xmlns:ns1="http://schemas.microsoft.com/sharepoint/v3" xmlns:ns2="769836b9-7ba2-4daf-a093-bc7022edac38" targetNamespace="http://schemas.microsoft.com/office/2006/metadata/properties" ma:root="true" ma:fieldsID="f4f9a8143cf85f75120ce4ba8d28dfcb" ns1:_="" ns2:_="">
    <xsd:import namespace="http://schemas.microsoft.com/sharepoint/v3"/>
    <xsd:import namespace="769836b9-7ba2-4daf-a093-bc7022edac38"/>
    <xsd:element name="properties">
      <xsd:complexType>
        <xsd:sequence>
          <xsd:element name="documentManagement">
            <xsd:complexType>
              <xsd:all>
                <xsd:element ref="ns2:Oznaka"/>
                <xsd:element ref="ns2:Va_x017e_e_x0107_a_x0020_revizija" minOccurs="0"/>
                <xsd:element ref="ns2:Datum_x0020_primjene" minOccurs="0"/>
                <xsd:element ref="ns2:Izrada" minOccurs="0"/>
                <xsd:element ref="ns2:Pregled" minOccurs="0"/>
                <xsd:element ref="ns2:Odobrenje" minOccurs="0"/>
                <xsd:element ref="ns2:Distribucija" minOccurs="0"/>
                <xsd:element ref="ns2:Na_x010d_in_x0020__x010d_uvanja" minOccurs="0"/>
                <xsd:element ref="ns2:Vrijeme_x0020__x010d_uvanja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Vrsta_x0020_dokumenta" minOccurs="0"/>
                <xsd:element ref="ns2:Kontrolni_x0020_pregled" minOccurs="0"/>
                <xsd:element ref="ns2:Komentar_x0020_kontrolora" minOccurs="0"/>
                <xsd:element ref="ns2:Rezultat_x0020_kontrolnog_x0020_pregled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4" nillable="true" ma:displayName="E-Mail Sender" ma:hidden="true" ma:internalName="EmailSender">
      <xsd:simpleType>
        <xsd:restriction base="dms:Note"/>
      </xsd:simpleType>
    </xsd:element>
    <xsd:element name="EmailTo" ma:index="15" nillable="true" ma:displayName="E-Mail To" ma:hidden="true" ma:internalName="EmailTo">
      <xsd:simpleType>
        <xsd:restriction base="dms:Note"/>
      </xsd:simpleType>
    </xsd:element>
    <xsd:element name="EmailCc" ma:index="16" nillable="true" ma:displayName="E-Mail Cc" ma:hidden="true" ma:internalName="EmailCc">
      <xsd:simpleType>
        <xsd:restriction base="dms:Note"/>
      </xsd:simpleType>
    </xsd:element>
    <xsd:element name="EmailFrom" ma:index="17" nillable="true" ma:displayName="E-Mail From" ma:hidden="true" ma:internalName="EmailFrom">
      <xsd:simpleType>
        <xsd:restriction base="dms:Text"/>
      </xsd:simpleType>
    </xsd:element>
    <xsd:element name="EmailSubject" ma:index="1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69836b9-7ba2-4daf-a093-bc7022edac38" elementFormDefault="qualified">
    <xsd:import namespace="http://schemas.microsoft.com/office/2006/documentManagement/types"/>
    <xsd:element name="Oznaka" ma:index="3" ma:displayName="Oznaka" ma:default="" ma:description="Oznaka dokumenta prema postupku označavanja dokumenata." ma:internalName="Oznaka">
      <xsd:simpleType>
        <xsd:restriction base="dms:Text">
          <xsd:maxLength value="10"/>
        </xsd:restriction>
      </xsd:simpleType>
    </xsd:element>
    <xsd:element name="Va_x017e_e_x0107_a_x0020_revizija" ma:index="6" nillable="true" ma:displayName="Rev." ma:decimals="0" ma:default="" ma:description="Oznaka važeće revizije dokumenta koja je u primjeni." ma:internalName="Va_x017e_e_x0107_a_x0020_revizija" ma:percentage="FALSE">
      <xsd:simpleType>
        <xsd:restriction base="dms:Number">
          <xsd:minInclusive value="1"/>
        </xsd:restriction>
      </xsd:simpleType>
    </xsd:element>
    <xsd:element name="Datum_x0020_primjene" ma:index="7" nillable="true" ma:displayName="U primjeni od" ma:default="[today]" ma:description="Datum od kada je važeća revizija u primjeni." ma:format="DateOnly" ma:internalName="Datum_x0020_primjene">
      <xsd:simpleType>
        <xsd:restriction base="dms:DateTime"/>
      </xsd:simpleType>
    </xsd:element>
    <xsd:element name="Izrada" ma:index="8" nillable="true" ma:displayName="Izrada" ma:description="Ovlaštenje za izradu dokumenta." ma:list="UserInfo" ma:internalName="Izrada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gled" ma:index="9" nillable="true" ma:displayName="Pregled" ma:description="Ovlaštenje za pregled dokumenta" ma:list="UserInfo" ma:internalName="Pregled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dobrenje" ma:index="10" nillable="true" ma:displayName="Odobrenje" ma:description="Ovlaštenje za odobravanje dokumenta" ma:list="UserInfo" ma:internalName="Odobrenje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cija" ma:index="11" nillable="true" ma:displayName="Distribucija" ma:description="Popis za distribuciju dokumenta" ma:list="UserInfo" ma:internalName="Distribucija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a_x010d_in_x0020__x010d_uvanja" ma:index="12" nillable="true" ma:displayName="Način čuvanja" ma:default="Elektronički zapis" ma:format="Dropdown" ma:internalName="Na_x010d_in_x0020__x010d_uvanja">
      <xsd:simpleType>
        <xsd:restriction base="dms:Choice">
          <xsd:enumeration value="Elektronički zapis"/>
          <xsd:enumeration value="Zapis na papiru"/>
          <xsd:enumeration value="Elektronički i na papiru"/>
        </xsd:restriction>
      </xsd:simpleType>
    </xsd:element>
    <xsd:element name="Vrijeme_x0020__x010d_uvanja" ma:index="13" nillable="true" ma:displayName="Vrijeme čuvanja" ma:default="Do nove revizije" ma:format="Dropdown" ma:internalName="Vrijeme_x0020__x010d_uvanja">
      <xsd:simpleType>
        <xsd:restriction base="dms:Choice">
          <xsd:enumeration value="Do nove revizije"/>
          <xsd:enumeration value="1 godina"/>
          <xsd:enumeration value="2 godine"/>
          <xsd:enumeration value="3 godine"/>
          <xsd:enumeration value="5 godina"/>
          <xsd:enumeration value="Uređeno zakonom"/>
          <xsd:enumeration value="Čuva se trajno"/>
        </xsd:restriction>
      </xsd:simpleType>
    </xsd:element>
    <xsd:element name="Vrsta_x0020_dokumenta" ma:index="19" nillable="true" ma:displayName="Vrsta dokumenta" ma:description="Tekstovni opis vrste dokumenta" ma:hidden="true" ma:internalName="Vrsta_x0020_dokumenta" ma:readOnly="false">
      <xsd:simpleType>
        <xsd:restriction base="dms:Text">
          <xsd:maxLength value="255"/>
        </xsd:restriction>
      </xsd:simpleType>
    </xsd:element>
    <xsd:element name="Kontrolni_x0020_pregled" ma:index="30" nillable="true" ma:displayName="Kontrolni pregled" ma:description="Datum kad je izvršen zadnji kontrolni pregled dokumenta" ma:format="DateOnly" ma:internalName="Kontrolni_x0020_pregled" ma:readOnly="false">
      <xsd:simpleType>
        <xsd:restriction base="dms:DateTime"/>
      </xsd:simpleType>
    </xsd:element>
    <xsd:element name="Komentar_x0020_kontrolora" ma:index="31" nillable="true" ma:displayName="Komentar kontrolora" ma:description="Komentar osobe koja je kontrolirala dokument (treba li reviziju, zadržati ili odbaciti dokument)." ma:internalName="Komentar_x0020_kontrolora" ma:readOnly="false">
      <xsd:simpleType>
        <xsd:restriction base="dms:Note"/>
      </xsd:simpleType>
    </xsd:element>
    <xsd:element name="Rezultat_x0020_kontrolnog_x0020_pregleda" ma:index="32" nillable="true" ma:displayName="Rezultat kontrolnog pregleda" ma:internalName="Rezultat_x0020_kontrolnog_x0020_pregled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Naziv dokumenta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6BB8F-F048-41AB-A88A-879636290B6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EE0BFB4-F00D-4845-BB8C-A16D61103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1FCB9-8411-4B97-8F54-C1D44B453148}">
  <ds:schemaRefs>
    <ds:schemaRef ds:uri="http://schemas.microsoft.com/office/2006/metadata/properties"/>
    <ds:schemaRef ds:uri="http://schemas.microsoft.com/office/infopath/2007/PartnerControls"/>
    <ds:schemaRef ds:uri="769836b9-7ba2-4daf-a093-bc7022edac38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924DAA30-56C3-412A-B98D-A088CA8B7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9836b9-7ba2-4daf-a093-bc7022edac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05BD654C-1867-4215-9F29-0966EF6C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Izjava za pravosilna merka.dotx</Template>
  <TotalTime>0</TotalTime>
  <Pages>10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Функционална спецификација</vt:lpstr>
    </vt:vector>
  </TitlesOfParts>
  <Company>КИНГ ИЦТ Конзорциум</Company>
  <LinksUpToDate>false</LinksUpToDate>
  <CharactersWithSpaces>14568</CharactersWithSpaces>
  <SharedDoc>false</SharedDoc>
  <HLinks>
    <vt:vector size="6" baseType="variant">
      <vt:variant>
        <vt:i4>6029345</vt:i4>
      </vt:variant>
      <vt:variant>
        <vt:i4>2</vt:i4>
      </vt:variant>
      <vt:variant>
        <vt:i4>0</vt:i4>
      </vt:variant>
      <vt:variant>
        <vt:i4>5</vt:i4>
      </vt:variant>
      <vt:variant>
        <vt:lpwstr>mailto:king@king-ict.hr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Функционална спецификација</dc:title>
  <dc:subject>[Проектна документација]</dc:subject>
  <dc:creator>Влатко Петревски</dc:creator>
  <cp:lastModifiedBy>Darko Gelevski</cp:lastModifiedBy>
  <cp:revision>2</cp:revision>
  <cp:lastPrinted>2016-01-25T15:44:00Z</cp:lastPrinted>
  <dcterms:created xsi:type="dcterms:W3CDTF">2017-12-12T08:25:00Z</dcterms:created>
  <dcterms:modified xsi:type="dcterms:W3CDTF">2017-12-12T08:25:00Z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Odobrenje">
    <vt:lpwstr>Član uprave za operacije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Izrada">
    <vt:lpwstr>KING-ICT\king-srp-omk</vt:lpwstr>
  </property>
  <property fmtid="{D5CDD505-2E9C-101B-9397-08002B2CF9AE}" pid="5" name="display_urn:schemas-microsoft-com:office:office#Pregled">
    <vt:lpwstr>GPU Funkcijski voditelji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Dragutin Vuković</vt:lpwstr>
  </property>
  <property fmtid="{D5CDD505-2E9C-101B-9397-08002B2CF9AE}" pid="9" name="_Category">
    <vt:lpwstr/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</Properties>
</file>